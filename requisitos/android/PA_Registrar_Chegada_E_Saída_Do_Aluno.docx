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18" w:rsidRDefault="00516A18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7C765E" w:rsidRDefault="00285ED7" w:rsidP="00875588">
      <w:pPr>
        <w:pStyle w:val="Title"/>
        <w:jc w:val="left"/>
        <w:rPr>
          <w:lang w:val="pt-BR"/>
        </w:rPr>
      </w:pPr>
      <w:r w:rsidRPr="007515F5">
        <w:rPr>
          <w:lang w:val="pt-BR"/>
        </w:rPr>
        <w:t>Ca</w:t>
      </w:r>
      <w:r w:rsidR="007515F5" w:rsidRPr="007515F5">
        <w:rPr>
          <w:lang w:val="pt-BR"/>
        </w:rPr>
        <w:t xml:space="preserve">so de Uso: </w:t>
      </w:r>
      <w:r w:rsidR="00DC2897">
        <w:rPr>
          <w:lang w:val="pt-BR"/>
        </w:rPr>
        <w:t>R</w:t>
      </w:r>
      <w:r w:rsidR="00972348">
        <w:rPr>
          <w:lang w:val="pt-BR"/>
        </w:rPr>
        <w:t xml:space="preserve">egistrar </w:t>
      </w:r>
      <w:r w:rsidR="00DC2897">
        <w:rPr>
          <w:lang w:val="pt-BR"/>
        </w:rPr>
        <w:t>C</w:t>
      </w:r>
      <w:r w:rsidR="00972348">
        <w:rPr>
          <w:lang w:val="pt-BR"/>
        </w:rPr>
        <w:t xml:space="preserve">hegada e </w:t>
      </w:r>
      <w:r w:rsidR="00DC2897">
        <w:rPr>
          <w:lang w:val="pt-BR"/>
        </w:rPr>
        <w:t>S</w:t>
      </w:r>
      <w:r w:rsidR="00972348">
        <w:rPr>
          <w:lang w:val="pt-BR"/>
        </w:rPr>
        <w:t xml:space="preserve">aída do </w:t>
      </w:r>
      <w:r w:rsidR="00DC2897">
        <w:rPr>
          <w:lang w:val="pt-BR"/>
        </w:rPr>
        <w:t>A</w:t>
      </w:r>
      <w:r w:rsidR="00972348">
        <w:rPr>
          <w:lang w:val="pt-BR"/>
        </w:rPr>
        <w:t>luno</w:t>
      </w:r>
      <w:r w:rsidR="00DC2897">
        <w:rPr>
          <w:lang w:val="pt-BR"/>
        </w:rPr>
        <w:t>.</w:t>
      </w:r>
      <w:bookmarkStart w:id="0" w:name="_GoBack"/>
      <w:bookmarkEnd w:id="0"/>
    </w:p>
    <w:p w:rsidR="00285ED7" w:rsidRPr="007515F5" w:rsidRDefault="00285ED7" w:rsidP="00875588">
      <w:pPr>
        <w:pStyle w:val="Title"/>
        <w:jc w:val="left"/>
        <w:rPr>
          <w:lang w:val="pt-BR"/>
        </w:rPr>
      </w:pPr>
      <w:r w:rsidRPr="007515F5">
        <w:rPr>
          <w:lang w:val="pt-BR"/>
        </w:rPr>
        <w:t>Descrição Resumida</w:t>
      </w:r>
    </w:p>
    <w:p w:rsidR="00285ED7" w:rsidRPr="007515F5" w:rsidRDefault="007515F5" w:rsidP="000E19F7">
      <w:pPr>
        <w:pStyle w:val="BodyText"/>
        <w:ind w:left="0"/>
        <w:jc w:val="both"/>
        <w:rPr>
          <w:lang w:val="pt-BR"/>
        </w:rPr>
      </w:pPr>
      <w:r w:rsidRPr="007515F5">
        <w:rPr>
          <w:lang w:val="pt-BR"/>
        </w:rPr>
        <w:t>Est</w:t>
      </w:r>
      <w:r w:rsidR="00516A18">
        <w:rPr>
          <w:lang w:val="pt-BR"/>
        </w:rPr>
        <w:t>e caso d</w:t>
      </w:r>
      <w:r w:rsidR="00F864DB">
        <w:rPr>
          <w:lang w:val="pt-BR"/>
        </w:rPr>
        <w:t>e uso tem a finalidade mostrar</w:t>
      </w:r>
      <w:r w:rsidR="00972348">
        <w:rPr>
          <w:lang w:val="pt-BR"/>
        </w:rPr>
        <w:t xml:space="preserve"> a chegada e saída do aluno na escola cadastrado</w:t>
      </w:r>
      <w:r w:rsidR="00DD62E0">
        <w:rPr>
          <w:lang w:val="pt-BR"/>
        </w:rPr>
        <w:t>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Descrição dos Atores</w:t>
      </w:r>
    </w:p>
    <w:p w:rsidR="00090BEF" w:rsidRPr="00090BEF" w:rsidRDefault="00FE5F48" w:rsidP="00090BEF">
      <w:pPr>
        <w:pStyle w:val="Heading2"/>
        <w:rPr>
          <w:rFonts w:cs="Arial"/>
          <w:b w:val="0"/>
          <w:lang w:val="pt-BR"/>
        </w:rPr>
      </w:pPr>
      <w:r w:rsidRPr="00090BEF">
        <w:rPr>
          <w:rFonts w:cs="Arial"/>
          <w:b w:val="0"/>
          <w:lang w:val="pt-BR"/>
        </w:rPr>
        <w:t>Funcionário</w:t>
      </w:r>
      <w:r w:rsidR="00A92161" w:rsidRPr="00090BEF">
        <w:rPr>
          <w:rFonts w:cs="Arial"/>
          <w:b w:val="0"/>
          <w:lang w:val="pt-BR"/>
        </w:rPr>
        <w:t>.</w:t>
      </w:r>
    </w:p>
    <w:p w:rsidR="00090BEF" w:rsidRPr="00090BEF" w:rsidRDefault="00090BEF" w:rsidP="00090BEF">
      <w:pPr>
        <w:rPr>
          <w:rFonts w:ascii="Arial" w:hAnsi="Arial" w:cs="Arial"/>
          <w:sz w:val="20"/>
          <w:szCs w:val="20"/>
          <w:lang w:val="pt-BR"/>
        </w:rPr>
      </w:pPr>
      <w:r w:rsidRPr="00090BEF">
        <w:rPr>
          <w:rFonts w:ascii="Arial" w:hAnsi="Arial" w:cs="Arial"/>
          <w:sz w:val="20"/>
          <w:szCs w:val="20"/>
          <w:lang w:val="pt-BR"/>
        </w:rPr>
        <w:t xml:space="preserve">1.2    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Pr="00090BEF">
        <w:rPr>
          <w:rFonts w:ascii="Arial" w:hAnsi="Arial" w:cs="Arial"/>
          <w:sz w:val="20"/>
          <w:szCs w:val="20"/>
          <w:lang w:val="pt-BR"/>
        </w:rPr>
        <w:t>Aluno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Pré-condições</w:t>
      </w:r>
    </w:p>
    <w:p w:rsidR="00285ED7" w:rsidRPr="007515F5" w:rsidRDefault="00516A18" w:rsidP="000E19F7">
      <w:pPr>
        <w:pStyle w:val="BodyText"/>
        <w:ind w:left="0" w:firstLine="432"/>
        <w:jc w:val="both"/>
        <w:rPr>
          <w:lang w:val="pt-BR"/>
        </w:rPr>
      </w:pPr>
      <w:r>
        <w:rPr>
          <w:lang w:val="pt-BR"/>
        </w:rPr>
        <w:t xml:space="preserve">O aluno </w:t>
      </w:r>
      <w:r w:rsidR="000E19F7">
        <w:rPr>
          <w:lang w:val="pt-BR"/>
        </w:rPr>
        <w:t>deve estar</w:t>
      </w:r>
      <w:r>
        <w:rPr>
          <w:lang w:val="pt-BR"/>
        </w:rPr>
        <w:t xml:space="preserve"> </w:t>
      </w:r>
      <w:r w:rsidR="00310456">
        <w:rPr>
          <w:lang w:val="pt-BR"/>
        </w:rPr>
        <w:t>vinculado a alguma disciplina</w:t>
      </w:r>
      <w:r>
        <w:rPr>
          <w:lang w:val="pt-BR"/>
        </w:rPr>
        <w:t>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 Principal</w:t>
      </w:r>
    </w:p>
    <w:p w:rsidR="00042666" w:rsidRPr="00042666" w:rsidRDefault="00042666" w:rsidP="00042666">
      <w:pPr>
        <w:ind w:left="432"/>
        <w:rPr>
          <w:lang w:val="pt-BR"/>
        </w:rPr>
      </w:pPr>
    </w:p>
    <w:p w:rsidR="00A92161" w:rsidRDefault="00C4412E" w:rsidP="00C4412E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B7619F">
        <w:rPr>
          <w:lang w:val="pt-BR"/>
        </w:rPr>
        <w:t xml:space="preserve">Esse caso de uso </w:t>
      </w:r>
      <w:r w:rsidR="00A92161">
        <w:rPr>
          <w:lang w:val="pt-BR"/>
        </w:rPr>
        <w:t xml:space="preserve">começa </w:t>
      </w:r>
      <w:r w:rsidR="00A63B59">
        <w:rPr>
          <w:lang w:val="pt-BR"/>
        </w:rPr>
        <w:t>quando o professor está na tela: Registrar chegada e saída do aluno</w:t>
      </w:r>
      <w:r w:rsidR="00A92161">
        <w:rPr>
          <w:lang w:val="pt-BR"/>
        </w:rPr>
        <w:t>.</w:t>
      </w:r>
    </w:p>
    <w:p w:rsidR="00A92161" w:rsidRDefault="00D969C9" w:rsidP="00A92161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professor realiza a chamada no início e no fim da aula para conferir presença.</w:t>
      </w:r>
    </w:p>
    <w:p w:rsidR="00A63B59" w:rsidRPr="00A63B59" w:rsidRDefault="00A63B59" w:rsidP="00A63B5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De acordo com as respostas o professor insere presença ou falta para o respectivo aluno.</w:t>
      </w:r>
    </w:p>
    <w:p w:rsidR="00A63B59" w:rsidRDefault="00A63B59" w:rsidP="00A92161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Ao término da chamada de entrada e da chamada de saída do aluno, as informações são persistidas no banco.</w:t>
      </w:r>
    </w:p>
    <w:p w:rsidR="00A63B59" w:rsidRDefault="00A63B59" w:rsidP="00A92161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envia as informações persistidas para os pais.</w:t>
      </w:r>
    </w:p>
    <w:p w:rsidR="00285ED7" w:rsidRPr="00B7619F" w:rsidRDefault="00C4412E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responsável pelo a</w:t>
      </w:r>
      <w:r w:rsidR="00B7619F" w:rsidRPr="00B7619F">
        <w:rPr>
          <w:lang w:val="pt-BR"/>
        </w:rPr>
        <w:t xml:space="preserve">luno </w:t>
      </w:r>
      <w:r w:rsidR="00D969C9">
        <w:rPr>
          <w:lang w:val="pt-BR"/>
        </w:rPr>
        <w:t>irá</w:t>
      </w:r>
      <w:r>
        <w:rPr>
          <w:lang w:val="pt-BR"/>
        </w:rPr>
        <w:t xml:space="preserve"> receber um</w:t>
      </w:r>
      <w:r w:rsidR="00D969C9">
        <w:rPr>
          <w:lang w:val="pt-BR"/>
        </w:rPr>
        <w:t xml:space="preserve"> alerta com o nome do aluno e</w:t>
      </w:r>
      <w:r w:rsidR="00A63B59">
        <w:rPr>
          <w:lang w:val="pt-BR"/>
        </w:rPr>
        <w:t xml:space="preserve"> o</w:t>
      </w:r>
      <w:r w:rsidR="00D969C9">
        <w:rPr>
          <w:lang w:val="pt-BR"/>
        </w:rPr>
        <w:t xml:space="preserve"> horário de </w:t>
      </w:r>
      <w:r w:rsidR="007834CE">
        <w:rPr>
          <w:lang w:val="pt-BR"/>
        </w:rPr>
        <w:t>entrada e</w:t>
      </w:r>
      <w:r w:rsidR="00D969C9">
        <w:rPr>
          <w:lang w:val="pt-BR"/>
        </w:rPr>
        <w:t xml:space="preserve"> saída da sala de </w:t>
      </w:r>
      <w:r w:rsidR="00456E98">
        <w:rPr>
          <w:lang w:val="pt-BR"/>
        </w:rPr>
        <w:t>aula (</w:t>
      </w:r>
      <w:r w:rsidR="00587876">
        <w:rPr>
          <w:lang w:val="pt-BR"/>
        </w:rPr>
        <w:t>um alerta na entrada, e outro na saída)</w:t>
      </w:r>
      <w:r w:rsidR="00D969C9">
        <w:rPr>
          <w:lang w:val="pt-BR"/>
        </w:rPr>
        <w:t>.</w:t>
      </w:r>
    </w:p>
    <w:p w:rsidR="00285ED7" w:rsidRPr="007515F5" w:rsidRDefault="003C6BB0" w:rsidP="00DD62E0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7515F5">
        <w:rPr>
          <w:lang w:val="pt-BR"/>
        </w:rPr>
        <w:t>O caso de uso é encerrado</w:t>
      </w:r>
      <w:r w:rsidR="00285ED7" w:rsidRPr="007515F5">
        <w:rPr>
          <w:lang w:val="pt-BR"/>
        </w:rPr>
        <w:t>.</w:t>
      </w:r>
    </w:p>
    <w:p w:rsidR="00285ED7" w:rsidRDefault="003C6BB0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Fluxos Alternativos</w:t>
      </w:r>
    </w:p>
    <w:p w:rsidR="008675F2" w:rsidRDefault="008675F2" w:rsidP="008675F2">
      <w:pPr>
        <w:pStyle w:val="Heading2"/>
        <w:numPr>
          <w:ilvl w:val="1"/>
          <w:numId w:val="1"/>
        </w:numPr>
        <w:tabs>
          <w:tab w:val="clear" w:pos="576"/>
          <w:tab w:val="num" w:pos="860"/>
        </w:tabs>
        <w:ind w:left="720" w:hanging="720"/>
        <w:jc w:val="both"/>
        <w:rPr>
          <w:lang w:val="pt-BR"/>
        </w:rPr>
      </w:pPr>
      <w:r>
        <w:rPr>
          <w:noProof/>
          <w:lang w:eastAsia="pt-BR"/>
        </w:rPr>
        <w:t>Falta do aluno</w:t>
      </w:r>
    </w:p>
    <w:p w:rsidR="008675F2" w:rsidRDefault="008675F2" w:rsidP="008675F2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Repita até o 5º passo.</w:t>
      </w:r>
    </w:p>
    <w:p w:rsidR="008675F2" w:rsidRDefault="008675F2" w:rsidP="008675F2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irá enviar somente a informação de chegada que será a falta, logo não existe registro de saída.</w:t>
      </w:r>
    </w:p>
    <w:p w:rsidR="00285ED7" w:rsidRPr="007515F5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Cenários Principais</w:t>
      </w:r>
    </w:p>
    <w:p w:rsidR="00E81188" w:rsidRPr="007515F5" w:rsidRDefault="00E81188" w:rsidP="00E81188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>enário 1</w:t>
      </w:r>
    </w:p>
    <w:p w:rsidR="00E81188" w:rsidRDefault="00E81188" w:rsidP="00E81188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Principal.</w:t>
      </w:r>
    </w:p>
    <w:p w:rsidR="00E81188" w:rsidRPr="007515F5" w:rsidRDefault="00E81188" w:rsidP="00E81188">
      <w:pPr>
        <w:pStyle w:val="Heading2"/>
        <w:jc w:val="both"/>
        <w:rPr>
          <w:lang w:val="pt-BR"/>
        </w:rPr>
      </w:pPr>
      <w:r>
        <w:rPr>
          <w:lang w:val="pt-BR"/>
        </w:rPr>
        <w:t>C</w:t>
      </w:r>
      <w:r w:rsidRPr="007515F5">
        <w:rPr>
          <w:lang w:val="pt-BR"/>
        </w:rPr>
        <w:t xml:space="preserve">enário </w:t>
      </w:r>
      <w:r>
        <w:rPr>
          <w:lang w:val="pt-BR"/>
        </w:rPr>
        <w:t>2</w:t>
      </w:r>
    </w:p>
    <w:p w:rsidR="00E81188" w:rsidRDefault="00E81188" w:rsidP="00E81188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Default="00285ED7" w:rsidP="00DD62E0">
      <w:pPr>
        <w:pStyle w:val="Heading1"/>
        <w:jc w:val="both"/>
        <w:rPr>
          <w:lang w:val="pt-BR"/>
        </w:rPr>
      </w:pPr>
      <w:r w:rsidRPr="007515F5">
        <w:rPr>
          <w:lang w:val="pt-BR"/>
        </w:rPr>
        <w:t>Pós-condições</w:t>
      </w:r>
    </w:p>
    <w:p w:rsidR="00B40C70" w:rsidRDefault="002024E2" w:rsidP="00757C71">
      <w:pPr>
        <w:pStyle w:val="ListParagraph"/>
        <w:numPr>
          <w:ilvl w:val="0"/>
          <w:numId w:val="9"/>
        </w:numPr>
        <w:jc w:val="both"/>
        <w:rPr>
          <w:sz w:val="20"/>
          <w:szCs w:val="20"/>
          <w:lang w:val="pt-BR"/>
        </w:rPr>
      </w:pPr>
      <w:r w:rsidRPr="008E227A">
        <w:rPr>
          <w:sz w:val="20"/>
          <w:szCs w:val="20"/>
          <w:lang w:val="pt-BR"/>
        </w:rPr>
        <w:t xml:space="preserve">Enviar </w:t>
      </w:r>
      <w:r w:rsidR="00757C71">
        <w:rPr>
          <w:sz w:val="20"/>
          <w:szCs w:val="20"/>
          <w:lang w:val="pt-BR"/>
        </w:rPr>
        <w:t>alerta</w:t>
      </w:r>
      <w:r w:rsidR="00B40C70" w:rsidRPr="008E227A">
        <w:rPr>
          <w:sz w:val="20"/>
          <w:szCs w:val="20"/>
          <w:lang w:val="pt-BR"/>
        </w:rPr>
        <w:t xml:space="preserve"> de</w:t>
      </w:r>
      <w:r w:rsidR="008E227A" w:rsidRPr="008E227A">
        <w:rPr>
          <w:sz w:val="20"/>
          <w:szCs w:val="20"/>
          <w:lang w:val="pt-BR"/>
        </w:rPr>
        <w:t xml:space="preserve"> chegada e</w:t>
      </w:r>
      <w:r w:rsidR="00B40C70" w:rsidRPr="008E227A">
        <w:rPr>
          <w:sz w:val="20"/>
          <w:szCs w:val="20"/>
          <w:lang w:val="pt-BR"/>
        </w:rPr>
        <w:t xml:space="preserve"> </w:t>
      </w:r>
      <w:r w:rsidR="00F14472" w:rsidRPr="008E227A">
        <w:rPr>
          <w:sz w:val="20"/>
          <w:szCs w:val="20"/>
          <w:lang w:val="pt-BR"/>
        </w:rPr>
        <w:t>saída</w:t>
      </w:r>
      <w:r w:rsidRPr="008E227A">
        <w:rPr>
          <w:sz w:val="20"/>
          <w:szCs w:val="20"/>
          <w:lang w:val="pt-BR"/>
        </w:rPr>
        <w:t xml:space="preserve"> do aluno aos </w:t>
      </w:r>
      <w:r w:rsidR="00B40C70" w:rsidRPr="008E227A">
        <w:rPr>
          <w:sz w:val="20"/>
          <w:szCs w:val="20"/>
          <w:lang w:val="pt-BR"/>
        </w:rPr>
        <w:t>pais</w:t>
      </w:r>
      <w:r w:rsidR="00016BE1" w:rsidRPr="008E227A">
        <w:rPr>
          <w:sz w:val="20"/>
          <w:szCs w:val="20"/>
          <w:lang w:val="pt-BR"/>
        </w:rPr>
        <w:t xml:space="preserve">. </w:t>
      </w: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Default="00B40C70" w:rsidP="00DD62E0">
      <w:pPr>
        <w:jc w:val="both"/>
        <w:rPr>
          <w:sz w:val="20"/>
          <w:szCs w:val="20"/>
          <w:lang w:val="pt-BR"/>
        </w:rPr>
      </w:pPr>
    </w:p>
    <w:p w:rsidR="00B40C70" w:rsidRPr="00016BE1" w:rsidRDefault="00B40C70" w:rsidP="00DD62E0">
      <w:pPr>
        <w:jc w:val="both"/>
        <w:rPr>
          <w:sz w:val="20"/>
          <w:szCs w:val="20"/>
          <w:lang w:val="pt-BR"/>
        </w:rPr>
      </w:pPr>
    </w:p>
    <w:p w:rsidR="00B85D82" w:rsidRPr="00881F99" w:rsidRDefault="00285ED7" w:rsidP="00B85D82">
      <w:pPr>
        <w:pStyle w:val="Heading1"/>
        <w:jc w:val="both"/>
        <w:rPr>
          <w:lang w:val="pt-BR"/>
        </w:rPr>
      </w:pPr>
      <w:r w:rsidRPr="007515F5">
        <w:rPr>
          <w:lang w:val="pt-BR"/>
        </w:rPr>
        <w:t>Requisitos Adicionais</w:t>
      </w:r>
    </w:p>
    <w:p w:rsidR="00B85D82" w:rsidRPr="00B85D82" w:rsidRDefault="00B85D82" w:rsidP="00B85D82">
      <w:pPr>
        <w:rPr>
          <w:lang w:val="pt-BR"/>
        </w:rPr>
      </w:pPr>
    </w:p>
    <w:p w:rsidR="005E5BDF" w:rsidRDefault="005E5BDF" w:rsidP="005E5BDF"/>
    <w:p w:rsidR="00B40C70" w:rsidRDefault="00B40C70" w:rsidP="005E5BDF"/>
    <w:p w:rsidR="005E5BDF" w:rsidRDefault="002D673F" w:rsidP="005E5BDF">
      <w:r w:rsidRPr="002D673F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Desktop\ATUALIZADA\ENTRADA E SA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Desktop\ATUALIZADA\ENTRADA E SAI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BDF" w:rsidRPr="009D2B11" w:rsidRDefault="005E5BDF" w:rsidP="00DD62E0">
      <w:pPr>
        <w:jc w:val="both"/>
        <w:rPr>
          <w:b/>
          <w:lang w:val="pt-BR"/>
        </w:rPr>
      </w:pPr>
    </w:p>
    <w:sectPr w:rsidR="005E5BDF" w:rsidRPr="009D2B1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BB" w:rsidRDefault="000466BB">
      <w:r>
        <w:separator/>
      </w:r>
    </w:p>
  </w:endnote>
  <w:endnote w:type="continuationSeparator" w:id="0">
    <w:p w:rsidR="000466BB" w:rsidRDefault="00046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E432D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E432D2" w:rsidRDefault="00E432D2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DC2897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DC2897">
            <w:rPr>
              <w:rStyle w:val="PageNumber"/>
              <w:noProof/>
              <w:sz w:val="20"/>
              <w:szCs w:val="20"/>
            </w:rPr>
            <w:t>3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E432D2" w:rsidRDefault="00E432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BB" w:rsidRDefault="000466BB">
      <w:r>
        <w:separator/>
      </w:r>
    </w:p>
  </w:footnote>
  <w:footnote w:type="continuationSeparator" w:id="0">
    <w:p w:rsidR="000466BB" w:rsidRDefault="000466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E432D2">
      <w:tc>
        <w:tcPr>
          <w:tcW w:w="6379" w:type="dxa"/>
        </w:tcPr>
        <w:p w:rsidR="00E432D2" w:rsidRDefault="00E432D2" w:rsidP="003C6BB0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E432D2" w:rsidRDefault="00E432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E432D2">
      <w:tc>
        <w:tcPr>
          <w:tcW w:w="6379" w:type="dxa"/>
        </w:tcPr>
        <w:p w:rsidR="00E432D2" w:rsidRDefault="00E432D2" w:rsidP="0097234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972348">
            <w:rPr>
              <w:sz w:val="20"/>
              <w:lang w:val="pt-BR"/>
            </w:rPr>
            <w:t>registrar chegada e saída do aluno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E432D2" w:rsidRDefault="00B403E8" w:rsidP="00DD62E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10/10</w:t>
          </w:r>
          <w:r w:rsidR="00E432D2">
            <w:rPr>
              <w:sz w:val="20"/>
              <w:lang w:val="pt-BR"/>
            </w:rPr>
            <w:t>/15</w:t>
          </w:r>
        </w:p>
      </w:tc>
    </w:tr>
  </w:tbl>
  <w:p w:rsidR="00E432D2" w:rsidRDefault="00E432D2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9EE651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318E60BF"/>
    <w:multiLevelType w:val="hybridMultilevel"/>
    <w:tmpl w:val="ABA8B7A8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1837F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F5"/>
    <w:rsid w:val="00013E18"/>
    <w:rsid w:val="00016BE1"/>
    <w:rsid w:val="00042666"/>
    <w:rsid w:val="000466BB"/>
    <w:rsid w:val="00065339"/>
    <w:rsid w:val="00090BEF"/>
    <w:rsid w:val="000E19F7"/>
    <w:rsid w:val="000F5E23"/>
    <w:rsid w:val="00146BA1"/>
    <w:rsid w:val="001672DA"/>
    <w:rsid w:val="001D346D"/>
    <w:rsid w:val="002024E2"/>
    <w:rsid w:val="00285ED7"/>
    <w:rsid w:val="00294F55"/>
    <w:rsid w:val="002D673F"/>
    <w:rsid w:val="00310456"/>
    <w:rsid w:val="003552E6"/>
    <w:rsid w:val="00390EDF"/>
    <w:rsid w:val="003C6BB0"/>
    <w:rsid w:val="00456E98"/>
    <w:rsid w:val="00516A18"/>
    <w:rsid w:val="00587876"/>
    <w:rsid w:val="005E5BDF"/>
    <w:rsid w:val="006021D1"/>
    <w:rsid w:val="00614446"/>
    <w:rsid w:val="006330D7"/>
    <w:rsid w:val="006910E7"/>
    <w:rsid w:val="006A0E4C"/>
    <w:rsid w:val="006E6296"/>
    <w:rsid w:val="007515F5"/>
    <w:rsid w:val="00757C71"/>
    <w:rsid w:val="007834CE"/>
    <w:rsid w:val="00797490"/>
    <w:rsid w:val="007C31E6"/>
    <w:rsid w:val="007C765E"/>
    <w:rsid w:val="007D2262"/>
    <w:rsid w:val="00812EA3"/>
    <w:rsid w:val="008358DE"/>
    <w:rsid w:val="008660DD"/>
    <w:rsid w:val="008675F2"/>
    <w:rsid w:val="00875588"/>
    <w:rsid w:val="00881F99"/>
    <w:rsid w:val="008A5441"/>
    <w:rsid w:val="008B317A"/>
    <w:rsid w:val="008C1605"/>
    <w:rsid w:val="008E227A"/>
    <w:rsid w:val="008F43F4"/>
    <w:rsid w:val="0094548A"/>
    <w:rsid w:val="00972348"/>
    <w:rsid w:val="009A03C1"/>
    <w:rsid w:val="009D2B11"/>
    <w:rsid w:val="009F0B5C"/>
    <w:rsid w:val="009F4FDE"/>
    <w:rsid w:val="00A14552"/>
    <w:rsid w:val="00A21BAA"/>
    <w:rsid w:val="00A61484"/>
    <w:rsid w:val="00A63B59"/>
    <w:rsid w:val="00A92161"/>
    <w:rsid w:val="00AA0823"/>
    <w:rsid w:val="00B02AB9"/>
    <w:rsid w:val="00B403E8"/>
    <w:rsid w:val="00B40C70"/>
    <w:rsid w:val="00B62370"/>
    <w:rsid w:val="00B7619F"/>
    <w:rsid w:val="00B85D82"/>
    <w:rsid w:val="00B9279E"/>
    <w:rsid w:val="00C23163"/>
    <w:rsid w:val="00C4412E"/>
    <w:rsid w:val="00CB1674"/>
    <w:rsid w:val="00D21F70"/>
    <w:rsid w:val="00D30F59"/>
    <w:rsid w:val="00D969C9"/>
    <w:rsid w:val="00DC2897"/>
    <w:rsid w:val="00DD62E0"/>
    <w:rsid w:val="00E22C20"/>
    <w:rsid w:val="00E24F95"/>
    <w:rsid w:val="00E432D2"/>
    <w:rsid w:val="00E513C8"/>
    <w:rsid w:val="00E65491"/>
    <w:rsid w:val="00E81188"/>
    <w:rsid w:val="00F01A06"/>
    <w:rsid w:val="00F07B00"/>
    <w:rsid w:val="00F14472"/>
    <w:rsid w:val="00F864DB"/>
    <w:rsid w:val="00FB2287"/>
    <w:rsid w:val="00FC7F76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8E1505-2273-4B0B-8729-037FEC3C9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aliases w:val="PSC_Titulo_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aliases w:val="PSC_Titulo_2"/>
    <w:basedOn w:val="Heading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Heading3">
    <w:name w:val="heading 3"/>
    <w:aliases w:val="PSC_Titulo_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aliases w:val="PSC_Titulo_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1">
    <w:name w:val="Body Text Char1"/>
    <w:link w:val="BodyText"/>
    <w:semiHidden/>
    <w:rsid w:val="007515F5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A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A18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E2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159</TotalTime>
  <Pages>1</Pages>
  <Words>197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40</cp:revision>
  <cp:lastPrinted>2015-04-09T02:54:00Z</cp:lastPrinted>
  <dcterms:created xsi:type="dcterms:W3CDTF">2015-10-13T16:51:00Z</dcterms:created>
  <dcterms:modified xsi:type="dcterms:W3CDTF">2015-12-16T17:25:00Z</dcterms:modified>
</cp:coreProperties>
</file>