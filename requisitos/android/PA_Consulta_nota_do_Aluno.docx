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285ED7" w:rsidRPr="001948A8" w:rsidRDefault="00285ED7" w:rsidP="00066F87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5231A6">
        <w:rPr>
          <w:lang w:val="pt-BR"/>
        </w:rPr>
        <w:t>Consulta nota do aluno</w:t>
      </w:r>
      <w:r w:rsidR="00805133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066F87">
      <w:pPr>
        <w:pStyle w:val="Corpodetexto"/>
        <w:rPr>
          <w:lang w:val="pt-BR"/>
        </w:rPr>
      </w:pPr>
      <w:r>
        <w:rPr>
          <w:lang w:val="pt-BR"/>
        </w:rPr>
        <w:t xml:space="preserve">Este caso de uso tem a finalidade de </w:t>
      </w:r>
      <w:r w:rsidR="005231A6">
        <w:rPr>
          <w:lang w:val="pt-BR"/>
        </w:rPr>
        <w:t>informa as notas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do aluno nas disciplinas executada no semestre ,</w:t>
      </w:r>
      <w:r>
        <w:rPr>
          <w:lang w:val="pt-BR"/>
        </w:rPr>
        <w:t xml:space="preserve">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</w:t>
      </w:r>
      <w:r w:rsidR="005231A6">
        <w:rPr>
          <w:lang w:val="pt-BR"/>
        </w:rPr>
        <w:t xml:space="preserve"> notas do aluno</w:t>
      </w:r>
      <w:r w:rsidR="00AD0772">
        <w:rPr>
          <w:lang w:val="pt-BR"/>
        </w:rPr>
        <w:t xml:space="preserve"> (</w:t>
      </w:r>
      <w:r w:rsidR="005231A6">
        <w:rPr>
          <w:lang w:val="pt-BR"/>
        </w:rPr>
        <w:t>responsável funcionário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066F87" w:rsidRDefault="004C0282" w:rsidP="00066F87">
      <w:pPr>
        <w:pStyle w:val="Ttulo2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</w:t>
      </w:r>
      <w:bookmarkStart w:id="0" w:name="_GoBack"/>
      <w:bookmarkEnd w:id="0"/>
      <w:r>
        <w:rPr>
          <w:rFonts w:ascii="Times New Roman" w:hAnsi="Times New Roman"/>
          <w:b w:val="0"/>
          <w:lang w:val="pt-BR"/>
        </w:rPr>
        <w:t>ai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805133" w:rsidP="00066F87">
      <w:pPr>
        <w:pStyle w:val="Corpodetexto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cadastrado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>abre a opção de gerar nota do 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5231A6">
        <w:rPr>
          <w:lang w:val="pt-BR"/>
        </w:rPr>
        <w:t xml:space="preserve"> janela com a matr</w:t>
      </w:r>
      <w:r w:rsidR="00342D27">
        <w:rPr>
          <w:lang w:val="pt-BR"/>
        </w:rPr>
        <w:t>í</w:t>
      </w:r>
      <w:r w:rsidR="005231A6">
        <w:rPr>
          <w:lang w:val="pt-BR"/>
        </w:rPr>
        <w:t>cula e nome do aluno a</w:t>
      </w:r>
      <w:r>
        <w:rPr>
          <w:lang w:val="pt-BR"/>
        </w:rPr>
        <w:t xml:space="preserve">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5231A6">
        <w:rPr>
          <w:lang w:val="pt-BR"/>
        </w:rPr>
        <w:t xml:space="preserve">preenche </w:t>
      </w:r>
      <w:r w:rsidR="004342BA">
        <w:rPr>
          <w:lang w:val="pt-BR"/>
        </w:rPr>
        <w:t xml:space="preserve">as informações </w:t>
      </w:r>
      <w:r w:rsidR="0022098D">
        <w:rPr>
          <w:lang w:val="pt-BR"/>
        </w:rPr>
        <w:t xml:space="preserve">do </w:t>
      </w:r>
      <w:r w:rsidR="005231A6">
        <w:rPr>
          <w:lang w:val="pt-BR"/>
        </w:rPr>
        <w:t>aluno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</w:t>
      </w:r>
      <w:r w:rsidR="005231A6">
        <w:rPr>
          <w:lang w:val="pt-BR"/>
        </w:rPr>
        <w:t>visualizar</w:t>
      </w:r>
      <w:proofErr w:type="gramStart"/>
      <w:r w:rsidR="005231A6">
        <w:rPr>
          <w:lang w:val="pt-BR"/>
        </w:rPr>
        <w:t xml:space="preserve">  </w:t>
      </w:r>
      <w:proofErr w:type="gramEnd"/>
      <w:r w:rsidR="005231A6">
        <w:rPr>
          <w:lang w:val="pt-BR"/>
        </w:rPr>
        <w:t>nota</w:t>
      </w:r>
      <w:r>
        <w:rPr>
          <w:lang w:val="pt-BR"/>
        </w:rPr>
        <w:t>.</w:t>
      </w:r>
    </w:p>
    <w:p w:rsidR="001948A8" w:rsidRPr="004342BA" w:rsidRDefault="001948A8" w:rsidP="00066F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5231A6">
        <w:rPr>
          <w:lang w:val="pt-BR"/>
        </w:rPr>
        <w:t>rsiste as informações do aluno com as notas</w:t>
      </w:r>
      <w:r>
        <w:rPr>
          <w:lang w:val="pt-BR"/>
        </w:rPr>
        <w:t>.</w:t>
      </w:r>
    </w:p>
    <w:p w:rsidR="00285ED7" w:rsidRPr="001948A8" w:rsidRDefault="003C6BB0" w:rsidP="00066F87">
      <w:pPr>
        <w:pStyle w:val="Corpodetexto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066F87">
      <w:pPr>
        <w:pStyle w:val="Ttulo1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066F87">
      <w:pPr>
        <w:pStyle w:val="Corpodetexto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5231A6">
        <w:rPr>
          <w:lang w:val="pt-BR"/>
        </w:rPr>
        <w:t xml:space="preserve"> pode selecionar um aluno</w:t>
      </w:r>
      <w:r w:rsidR="003C498B">
        <w:rPr>
          <w:lang w:val="pt-BR"/>
        </w:rPr>
        <w:t xml:space="preserve"> da base para editar, então:</w:t>
      </w:r>
    </w:p>
    <w:p w:rsidR="003C498B" w:rsidRDefault="005231A6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pede o preenche da opção de gerar notas </w:t>
      </w:r>
      <w:r w:rsidR="0022098D">
        <w:rPr>
          <w:lang w:val="pt-BR"/>
        </w:rPr>
        <w:t xml:space="preserve">com informações do </w:t>
      </w:r>
      <w:r>
        <w:rPr>
          <w:lang w:val="pt-BR"/>
        </w:rPr>
        <w:t>aluno</w:t>
      </w:r>
      <w:r w:rsidR="003C498B" w:rsidRPr="001948A8">
        <w:rPr>
          <w:lang w:val="pt-BR"/>
        </w:rPr>
        <w:t xml:space="preserve"> </w:t>
      </w:r>
      <w:r>
        <w:rPr>
          <w:lang w:val="pt-BR"/>
        </w:rPr>
        <w:t>a ser digitado</w:t>
      </w:r>
      <w:r w:rsidR="003C498B">
        <w:rPr>
          <w:lang w:val="pt-BR"/>
        </w:rPr>
        <w:t>.</w:t>
      </w:r>
    </w:p>
    <w:p w:rsid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proofErr w:type="gramStart"/>
      <w:r w:rsidR="005231A6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faz as alterações </w:t>
      </w:r>
      <w:r w:rsidR="005231A6">
        <w:rPr>
          <w:lang w:val="pt-BR"/>
        </w:rPr>
        <w:t xml:space="preserve"> de matricula e nome </w:t>
      </w:r>
      <w:r>
        <w:rPr>
          <w:lang w:val="pt-BR"/>
        </w:rPr>
        <w:t xml:space="preserve">que desejar </w:t>
      </w:r>
      <w:r w:rsidR="005231A6">
        <w:rPr>
          <w:lang w:val="pt-BR"/>
        </w:rPr>
        <w:t xml:space="preserve">e clica em visualizar </w:t>
      </w:r>
      <w:r>
        <w:rPr>
          <w:lang w:val="pt-BR"/>
        </w:rPr>
        <w:t>.</w:t>
      </w:r>
    </w:p>
    <w:p w:rsidR="00285ED7" w:rsidRPr="003C498B" w:rsidRDefault="003C498B" w:rsidP="00066F8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066F87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066F87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066F87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066F87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066F87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066F87">
      <w:pPr>
        <w:rPr>
          <w:lang w:val="pt-BR"/>
        </w:rPr>
      </w:pPr>
      <w:r w:rsidRPr="004C0282">
        <w:rPr>
          <w:sz w:val="20"/>
          <w:szCs w:val="20"/>
          <w:lang w:val="pt-BR"/>
        </w:rPr>
        <w:t xml:space="preserve">Ao final da execução deste caso de uso, o </w:t>
      </w:r>
      <w:r w:rsidR="00805133" w:rsidRPr="004C0282">
        <w:rPr>
          <w:sz w:val="20"/>
          <w:szCs w:val="20"/>
          <w:lang w:val="pt-BR"/>
        </w:rPr>
        <w:t>pai</w:t>
      </w:r>
      <w:r w:rsidRPr="004C0282">
        <w:rPr>
          <w:sz w:val="20"/>
          <w:szCs w:val="20"/>
          <w:lang w:val="pt-BR"/>
        </w:rPr>
        <w:t xml:space="preserve"> será ad</w:t>
      </w:r>
      <w:r w:rsidR="00F75AC3" w:rsidRPr="004C0282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4C0282">
        <w:rPr>
          <w:sz w:val="20"/>
          <w:szCs w:val="20"/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066F87">
      <w:pPr>
        <w:pStyle w:val="Ttulo1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066F87">
      <w:pPr>
        <w:rPr>
          <w:lang w:val="pt-BR"/>
        </w:rPr>
      </w:pPr>
    </w:p>
    <w:p w:rsidR="0067412E" w:rsidRPr="006059DD" w:rsidRDefault="0067412E" w:rsidP="00066F87">
      <w:pPr>
        <w:pStyle w:val="Corpodetexto"/>
        <w:rPr>
          <w:b/>
          <w:lang w:val="pt-BR"/>
        </w:rPr>
      </w:pPr>
    </w:p>
    <w:p w:rsidR="00285ED7" w:rsidRPr="001948A8" w:rsidRDefault="00285ED7" w:rsidP="00066F87">
      <w:pPr>
        <w:rPr>
          <w:lang w:val="pt-BR"/>
        </w:rPr>
      </w:pPr>
    </w:p>
    <w:p w:rsidR="00B9279E" w:rsidRPr="001948A8" w:rsidRDefault="00B9279E" w:rsidP="00066F87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71A" w:rsidRDefault="00F8071A">
      <w:r>
        <w:separator/>
      </w:r>
    </w:p>
  </w:endnote>
  <w:endnote w:type="continuationSeparator" w:id="0">
    <w:p w:rsidR="00F8071A" w:rsidRDefault="00F8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C0282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C028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71A" w:rsidRDefault="00F8071A">
      <w:r>
        <w:separator/>
      </w:r>
    </w:p>
  </w:footnote>
  <w:footnote w:type="continuationSeparator" w:id="0">
    <w:p w:rsidR="00F8071A" w:rsidRDefault="00F80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6F87"/>
    <w:rsid w:val="00075BC0"/>
    <w:rsid w:val="001948A8"/>
    <w:rsid w:val="001A6B47"/>
    <w:rsid w:val="0022098D"/>
    <w:rsid w:val="00227D59"/>
    <w:rsid w:val="00285ED7"/>
    <w:rsid w:val="002D0655"/>
    <w:rsid w:val="00305784"/>
    <w:rsid w:val="00342D27"/>
    <w:rsid w:val="003772FD"/>
    <w:rsid w:val="00392AE7"/>
    <w:rsid w:val="003A5197"/>
    <w:rsid w:val="003A5583"/>
    <w:rsid w:val="003C498B"/>
    <w:rsid w:val="003C6BB0"/>
    <w:rsid w:val="004342BA"/>
    <w:rsid w:val="004C0282"/>
    <w:rsid w:val="004F412E"/>
    <w:rsid w:val="005231A6"/>
    <w:rsid w:val="005D1F72"/>
    <w:rsid w:val="006059DD"/>
    <w:rsid w:val="0067412E"/>
    <w:rsid w:val="00710F84"/>
    <w:rsid w:val="0071514F"/>
    <w:rsid w:val="00752B63"/>
    <w:rsid w:val="00760F84"/>
    <w:rsid w:val="00805133"/>
    <w:rsid w:val="008219B7"/>
    <w:rsid w:val="00933AB4"/>
    <w:rsid w:val="00953038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8071A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2015-04-08T03:49:00Z</cp:lastPrinted>
  <dcterms:created xsi:type="dcterms:W3CDTF">2015-10-07T20:36:00Z</dcterms:created>
  <dcterms:modified xsi:type="dcterms:W3CDTF">2015-10-07T21:14:00Z</dcterms:modified>
</cp:coreProperties>
</file>