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BB55F1" w:rsidRDefault="00BB55F1">
      <w:pPr>
        <w:pStyle w:val="Title"/>
        <w:rPr>
          <w:lang w:val="pt-BR"/>
        </w:rPr>
      </w:pPr>
    </w:p>
    <w:p w:rsidR="00285ED7" w:rsidRPr="007515F5" w:rsidRDefault="00285ED7" w:rsidP="00516A1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1D7AD8">
        <w:rPr>
          <w:lang w:val="pt-BR"/>
        </w:rPr>
        <w:t>Gerar Alerta de Notas</w:t>
      </w:r>
      <w:r w:rsidR="00F70932">
        <w:rPr>
          <w:lang w:val="pt-BR"/>
        </w:rPr>
        <w:t>.</w:t>
      </w:r>
      <w:bookmarkStart w:id="0" w:name="_GoBack"/>
      <w:bookmarkEnd w:id="0"/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1331C2">
        <w:rPr>
          <w:lang w:val="pt-BR"/>
        </w:rPr>
        <w:t xml:space="preserve">inalidade </w:t>
      </w:r>
      <w:r w:rsidR="00D107D1">
        <w:rPr>
          <w:lang w:val="pt-BR"/>
        </w:rPr>
        <w:t>de gerar alerta de notas aos pais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BB55F1" w:rsidRDefault="00D107D1" w:rsidP="00DD62E0">
      <w:pPr>
        <w:pStyle w:val="Heading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Professor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F73CC" w:rsidRDefault="002F73CC" w:rsidP="00D107D1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 w:rsidRPr="00D107D1">
        <w:rPr>
          <w:sz w:val="20"/>
          <w:szCs w:val="20"/>
          <w:lang w:val="pt-BR"/>
        </w:rPr>
        <w:t>Funcionário esta logado no sistema</w:t>
      </w:r>
      <w:r w:rsidR="00D107D1" w:rsidRPr="00D107D1">
        <w:rPr>
          <w:sz w:val="20"/>
          <w:szCs w:val="20"/>
          <w:lang w:val="pt-BR"/>
        </w:rPr>
        <w:t>.</w:t>
      </w:r>
    </w:p>
    <w:p w:rsidR="00D107D1" w:rsidRPr="00D107D1" w:rsidRDefault="00D107D1" w:rsidP="00D107D1">
      <w:pPr>
        <w:pStyle w:val="BodyText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O aluno está matriculado.</w:t>
      </w:r>
      <w:r w:rsidRPr="00D107D1">
        <w:rPr>
          <w:lang w:val="pt-BR"/>
        </w:rPr>
        <w:t xml:space="preserve"> 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D107D1" w:rsidRDefault="00D107D1" w:rsidP="001D7AD8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 xml:space="preserve">Professor </w:t>
      </w:r>
      <w:r w:rsidR="001D7AD8">
        <w:rPr>
          <w:lang w:val="pt-BR"/>
        </w:rPr>
        <w:t>vai para a tela</w:t>
      </w:r>
      <w:r>
        <w:rPr>
          <w:lang w:val="pt-BR"/>
        </w:rPr>
        <w:t>: Gerar Alerta de Notas.</w:t>
      </w:r>
    </w:p>
    <w:p w:rsidR="00D107D1" w:rsidRDefault="00D107D1" w:rsidP="00D107D1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disciplinas ministradas pelo professor.</w:t>
      </w:r>
    </w:p>
    <w:p w:rsidR="00891118" w:rsidRDefault="00D107D1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disciplina desejada.</w:t>
      </w:r>
    </w:p>
    <w:p w:rsidR="00D107D1" w:rsidRDefault="00D107D1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turmas que o professor ministra com aquela disciplina.</w:t>
      </w:r>
    </w:p>
    <w:p w:rsidR="00740807" w:rsidRDefault="00740807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turma desejada.</w:t>
      </w:r>
    </w:p>
    <w:p w:rsidR="00D107D1" w:rsidRDefault="00D107D1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 e notas, e exibe um botão com o nome: Gerar Alerta de Notas.</w:t>
      </w:r>
    </w:p>
    <w:p w:rsidR="001D7AD8" w:rsidRDefault="001D7AD8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confirma a opção de gerar alerta de notas.</w:t>
      </w:r>
    </w:p>
    <w:p w:rsidR="001D7AD8" w:rsidRDefault="001D7AD8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alerta é enviado para todos os pais dos alunos da turma selecionada.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AE61BB" w:rsidRDefault="00AE61BB" w:rsidP="00AE61BB">
      <w:pPr>
        <w:pStyle w:val="Heading2"/>
        <w:numPr>
          <w:ilvl w:val="1"/>
          <w:numId w:val="1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noProof/>
          <w:lang w:eastAsia="pt-BR"/>
        </w:rPr>
        <w:t>Professor sem turmas</w:t>
      </w:r>
      <w:r w:rsidRPr="00F43A7E">
        <w:rPr>
          <w:lang w:val="pt-BR"/>
        </w:rPr>
        <w:t xml:space="preserve">   </w:t>
      </w:r>
    </w:p>
    <w:p w:rsidR="00AE61BB" w:rsidRDefault="00AE61BB" w:rsidP="00AE61BB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3º passo.</w:t>
      </w:r>
    </w:p>
    <w:p w:rsidR="00AE61BB" w:rsidRDefault="00AE61BB" w:rsidP="00AE61BB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mensagem, informando que o professor não possui turma.</w:t>
      </w:r>
    </w:p>
    <w:p w:rsidR="00AE61BB" w:rsidRDefault="00AE61BB" w:rsidP="00AE61BB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152E7E" w:rsidRPr="007515F5" w:rsidRDefault="00152E7E" w:rsidP="00152E7E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152E7E" w:rsidRDefault="00152E7E" w:rsidP="00152E7E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152E7E" w:rsidRPr="007515F5" w:rsidRDefault="00152E7E" w:rsidP="00152E7E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r>
        <w:rPr>
          <w:lang w:val="pt-BR"/>
        </w:rPr>
        <w:t>2</w:t>
      </w:r>
    </w:p>
    <w:p w:rsidR="00152E7E" w:rsidRDefault="00152E7E" w:rsidP="00152E7E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152E7E" w:rsidRDefault="00152E7E" w:rsidP="00152E7E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373103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Alerta enviado </w:t>
      </w:r>
      <w:r w:rsidR="00BB55F1" w:rsidRPr="00BB55F1">
        <w:rPr>
          <w:sz w:val="20"/>
          <w:szCs w:val="20"/>
          <w:lang w:val="pt-BR"/>
        </w:rPr>
        <w:t>para o</w:t>
      </w:r>
      <w:r>
        <w:rPr>
          <w:sz w:val="20"/>
          <w:szCs w:val="20"/>
          <w:lang w:val="pt-BR"/>
        </w:rPr>
        <w:t>s</w:t>
      </w:r>
      <w:r w:rsidR="00BB55F1" w:rsidRPr="00BB55F1">
        <w:rPr>
          <w:sz w:val="20"/>
          <w:szCs w:val="20"/>
          <w:lang w:val="pt-BR"/>
        </w:rPr>
        <w:t xml:space="preserve"> pai</w:t>
      </w:r>
      <w:r>
        <w:rPr>
          <w:sz w:val="20"/>
          <w:szCs w:val="20"/>
          <w:lang w:val="pt-BR"/>
        </w:rPr>
        <w:t>s.</w:t>
      </w: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Default="00373103" w:rsidP="00DD62E0">
      <w:pPr>
        <w:jc w:val="both"/>
        <w:rPr>
          <w:sz w:val="20"/>
          <w:szCs w:val="20"/>
          <w:lang w:val="pt-BR"/>
        </w:rPr>
      </w:pPr>
    </w:p>
    <w:p w:rsidR="00373103" w:rsidRPr="00BB55F1" w:rsidRDefault="00373103" w:rsidP="00DD62E0">
      <w:pPr>
        <w:jc w:val="both"/>
        <w:rPr>
          <w:sz w:val="20"/>
          <w:szCs w:val="20"/>
          <w:lang w:val="pt-BR"/>
        </w:rPr>
      </w:pPr>
    </w:p>
    <w:p w:rsidR="00B85D82" w:rsidRPr="00881F99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8162BD" w:rsidRPr="00682649" w:rsidRDefault="008162BD" w:rsidP="008162BD">
      <w:pPr>
        <w:rPr>
          <w:lang w:val="pt-BR"/>
        </w:rPr>
      </w:pPr>
    </w:p>
    <w:p w:rsidR="008162BD" w:rsidRDefault="008162BD" w:rsidP="008162BD"/>
    <w:p w:rsidR="00373103" w:rsidRDefault="00373103" w:rsidP="008162BD"/>
    <w:p w:rsidR="00682649" w:rsidRPr="008162BD" w:rsidRDefault="00646951" w:rsidP="008162BD">
      <w:pPr>
        <w:rPr>
          <w:lang w:val="pt-BR"/>
        </w:rPr>
      </w:pPr>
      <w:r w:rsidRPr="00646951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Alerta de N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Alerta de No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BD" w:rsidRPr="00682649" w:rsidRDefault="008162BD" w:rsidP="008162BD">
      <w:pPr>
        <w:rPr>
          <w:lang w:val="pt-BR"/>
        </w:rPr>
      </w:pPr>
    </w:p>
    <w:p w:rsidR="008162BD" w:rsidRPr="00682649" w:rsidRDefault="008162BD" w:rsidP="008162BD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12" w:rsidRDefault="00870112">
      <w:r>
        <w:separator/>
      </w:r>
    </w:p>
  </w:endnote>
  <w:endnote w:type="continuationSeparator" w:id="0">
    <w:p w:rsidR="00870112" w:rsidRDefault="0087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7093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F70932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12" w:rsidRDefault="00870112">
      <w:r>
        <w:separator/>
      </w:r>
    </w:p>
  </w:footnote>
  <w:footnote w:type="continuationSeparator" w:id="0">
    <w:p w:rsidR="00870112" w:rsidRDefault="00870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4BA5DEA"/>
    <w:multiLevelType w:val="hybridMultilevel"/>
    <w:tmpl w:val="454ABCF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48136B"/>
    <w:multiLevelType w:val="multilevel"/>
    <w:tmpl w:val="0416001D"/>
    <w:numStyleLink w:val="Estilo1"/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3B4D4F"/>
    <w:multiLevelType w:val="hybridMultilevel"/>
    <w:tmpl w:val="6EC26444"/>
    <w:lvl w:ilvl="0" w:tplc="B72EF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5474DB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88B5C53"/>
    <w:multiLevelType w:val="multilevel"/>
    <w:tmpl w:val="0416001D"/>
    <w:numStyleLink w:val="Estilo1"/>
  </w:abstractNum>
  <w:abstractNum w:abstractNumId="12" w15:restartNumberingAfterBreak="0">
    <w:nsid w:val="725B6CFF"/>
    <w:multiLevelType w:val="hybridMultilevel"/>
    <w:tmpl w:val="5F78039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6299D"/>
    <w:rsid w:val="001331C2"/>
    <w:rsid w:val="00152E7E"/>
    <w:rsid w:val="001D7AD8"/>
    <w:rsid w:val="0026692E"/>
    <w:rsid w:val="00285ED7"/>
    <w:rsid w:val="002F73CC"/>
    <w:rsid w:val="00315795"/>
    <w:rsid w:val="00373103"/>
    <w:rsid w:val="003A2A86"/>
    <w:rsid w:val="003C6BB0"/>
    <w:rsid w:val="004227A0"/>
    <w:rsid w:val="00446802"/>
    <w:rsid w:val="00483EB3"/>
    <w:rsid w:val="004D0D5C"/>
    <w:rsid w:val="00516A18"/>
    <w:rsid w:val="00570D95"/>
    <w:rsid w:val="00614446"/>
    <w:rsid w:val="00646951"/>
    <w:rsid w:val="00682649"/>
    <w:rsid w:val="00740807"/>
    <w:rsid w:val="007515F5"/>
    <w:rsid w:val="007D2262"/>
    <w:rsid w:val="00812EA3"/>
    <w:rsid w:val="008162BD"/>
    <w:rsid w:val="008358DE"/>
    <w:rsid w:val="008660DD"/>
    <w:rsid w:val="00870112"/>
    <w:rsid w:val="00881F99"/>
    <w:rsid w:val="00891118"/>
    <w:rsid w:val="008A5441"/>
    <w:rsid w:val="008F33D6"/>
    <w:rsid w:val="0091263E"/>
    <w:rsid w:val="00981C1E"/>
    <w:rsid w:val="009D2B11"/>
    <w:rsid w:val="009F0B5C"/>
    <w:rsid w:val="00A21BAA"/>
    <w:rsid w:val="00AE61BB"/>
    <w:rsid w:val="00B02AB9"/>
    <w:rsid w:val="00B517DD"/>
    <w:rsid w:val="00B62370"/>
    <w:rsid w:val="00B85D82"/>
    <w:rsid w:val="00B9279E"/>
    <w:rsid w:val="00BB55F1"/>
    <w:rsid w:val="00CB447C"/>
    <w:rsid w:val="00D107D1"/>
    <w:rsid w:val="00D21F70"/>
    <w:rsid w:val="00D9149F"/>
    <w:rsid w:val="00DD62E0"/>
    <w:rsid w:val="00EA3F74"/>
    <w:rsid w:val="00EC4EE3"/>
    <w:rsid w:val="00EF013E"/>
    <w:rsid w:val="00F223D1"/>
    <w:rsid w:val="00F70932"/>
    <w:rsid w:val="00FB1A1B"/>
    <w:rsid w:val="00FB6443"/>
    <w:rsid w:val="00FC7F76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7A1CA04-1E5E-49AF-A7FE-AB75871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numbering" w:customStyle="1" w:styleId="Estilo1">
    <w:name w:val="Estilo1"/>
    <w:uiPriority w:val="99"/>
    <w:rsid w:val="00315795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D1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74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23</cp:revision>
  <cp:lastPrinted>2015-04-09T02:54:00Z</cp:lastPrinted>
  <dcterms:created xsi:type="dcterms:W3CDTF">2015-09-30T19:38:00Z</dcterms:created>
  <dcterms:modified xsi:type="dcterms:W3CDTF">2015-12-16T17:23:00Z</dcterms:modified>
</cp:coreProperties>
</file>