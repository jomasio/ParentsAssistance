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18" w:rsidRDefault="00516A18">
      <w:pPr>
        <w:pStyle w:val="Title"/>
        <w:rPr>
          <w:lang w:val="pt-BR"/>
        </w:rPr>
      </w:pPr>
      <w:r>
        <w:rPr>
          <w:lang w:val="pt-BR"/>
        </w:rPr>
        <w:t>ParentsAssistance</w:t>
      </w:r>
    </w:p>
    <w:p w:rsidR="008B7760" w:rsidRDefault="008B7760">
      <w:pPr>
        <w:pStyle w:val="Title"/>
        <w:rPr>
          <w:lang w:val="pt-BR"/>
        </w:rPr>
      </w:pPr>
    </w:p>
    <w:p w:rsidR="00285ED7" w:rsidRPr="007515F5" w:rsidRDefault="00285ED7" w:rsidP="00516A18">
      <w:pPr>
        <w:pStyle w:val="Title"/>
        <w:jc w:val="left"/>
        <w:rPr>
          <w:lang w:val="pt-BR"/>
        </w:rPr>
      </w:pPr>
      <w:r w:rsidRPr="007515F5">
        <w:rPr>
          <w:lang w:val="pt-BR"/>
        </w:rPr>
        <w:t>Ca</w:t>
      </w:r>
      <w:r w:rsidR="008B7760">
        <w:rPr>
          <w:lang w:val="pt-BR"/>
        </w:rPr>
        <w:t>so de Uso:</w:t>
      </w:r>
      <w:r w:rsidR="0097260F">
        <w:rPr>
          <w:lang w:val="pt-BR"/>
        </w:rPr>
        <w:t xml:space="preserve"> Gerar </w:t>
      </w:r>
      <w:r w:rsidR="008B7760">
        <w:rPr>
          <w:lang w:val="pt-BR"/>
        </w:rPr>
        <w:t>A</w:t>
      </w:r>
      <w:r w:rsidR="00D6482F">
        <w:rPr>
          <w:lang w:val="pt-BR"/>
        </w:rPr>
        <w:t xml:space="preserve">lerta de </w:t>
      </w:r>
      <w:r w:rsidR="0097260F">
        <w:rPr>
          <w:lang w:val="pt-BR"/>
        </w:rPr>
        <w:t>R</w:t>
      </w:r>
      <w:bookmarkStart w:id="0" w:name="_GoBack"/>
      <w:bookmarkEnd w:id="0"/>
      <w:r w:rsidR="00D6482F">
        <w:rPr>
          <w:lang w:val="pt-BR"/>
        </w:rPr>
        <w:t>eunião.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BodyText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 xml:space="preserve">e caso de uso tem a finalidade </w:t>
      </w:r>
      <w:r w:rsidR="00D27079">
        <w:rPr>
          <w:lang w:val="pt-BR"/>
        </w:rPr>
        <w:t>informar</w:t>
      </w:r>
      <w:r w:rsidR="00D6482F">
        <w:rPr>
          <w:lang w:val="pt-BR"/>
        </w:rPr>
        <w:t xml:space="preserve"> o dia de reunião para </w:t>
      </w:r>
      <w:r w:rsidR="00AC289D">
        <w:rPr>
          <w:lang w:val="pt-BR"/>
        </w:rPr>
        <w:t>os pais dos alunos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AC289D" w:rsidRPr="00AC289D" w:rsidRDefault="00AC289D" w:rsidP="00AC289D">
      <w:pPr>
        <w:pStyle w:val="Heading2"/>
        <w:jc w:val="both"/>
        <w:rPr>
          <w:rFonts w:ascii="Times New Roman" w:hAnsi="Times New Roman"/>
          <w:b w:val="0"/>
          <w:lang w:val="pt-BR"/>
        </w:rPr>
      </w:pPr>
      <w:r w:rsidRPr="00AC289D">
        <w:rPr>
          <w:rFonts w:ascii="Times New Roman" w:hAnsi="Times New Roman"/>
          <w:b w:val="0"/>
          <w:lang w:val="pt-BR"/>
        </w:rPr>
        <w:t>Pais.</w:t>
      </w:r>
    </w:p>
    <w:p w:rsidR="00AC289D" w:rsidRPr="00AC289D" w:rsidRDefault="00AC289D" w:rsidP="00AC289D">
      <w:pPr>
        <w:rPr>
          <w:sz w:val="20"/>
          <w:szCs w:val="20"/>
          <w:lang w:val="pt-BR"/>
        </w:rPr>
      </w:pPr>
      <w:r w:rsidRPr="00AC289D">
        <w:rPr>
          <w:sz w:val="20"/>
          <w:szCs w:val="20"/>
          <w:lang w:val="pt-BR"/>
        </w:rPr>
        <w:t xml:space="preserve">2.2     </w:t>
      </w:r>
      <w:r>
        <w:rPr>
          <w:sz w:val="20"/>
          <w:szCs w:val="20"/>
          <w:lang w:val="pt-BR"/>
        </w:rPr>
        <w:t xml:space="preserve"> </w:t>
      </w:r>
      <w:r w:rsidRPr="00AC289D">
        <w:rPr>
          <w:sz w:val="20"/>
          <w:szCs w:val="20"/>
          <w:lang w:val="pt-BR"/>
        </w:rPr>
        <w:t>Secretário.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DF49B7" w:rsidRPr="00CB3FAC" w:rsidRDefault="00AC289D" w:rsidP="00DF49B7">
      <w:pPr>
        <w:ind w:left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Responsáveis devem estar</w:t>
      </w:r>
      <w:r w:rsidR="00DF49B7" w:rsidRPr="00AC289D">
        <w:rPr>
          <w:sz w:val="20"/>
          <w:szCs w:val="20"/>
          <w:lang w:val="pt-BR"/>
        </w:rPr>
        <w:t xml:space="preserve"> no </w:t>
      </w:r>
      <w:r w:rsidR="00DF49B7" w:rsidRPr="00CB3FAC">
        <w:rPr>
          <w:sz w:val="20"/>
          <w:szCs w:val="20"/>
          <w:lang w:val="pt-BR"/>
        </w:rPr>
        <w:t>sistema</w:t>
      </w:r>
      <w:r w:rsidR="00DF49B7" w:rsidRPr="00AC289D">
        <w:rPr>
          <w:sz w:val="20"/>
          <w:szCs w:val="20"/>
          <w:lang w:val="pt-BR"/>
        </w:rPr>
        <w:t>.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AC289D" w:rsidRDefault="00AC289D" w:rsidP="009237FA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 xml:space="preserve">Esse caso de uso começa quando o </w:t>
      </w:r>
      <w:r w:rsidR="00821237" w:rsidRPr="00AC289D">
        <w:rPr>
          <w:lang w:val="pt-BR"/>
        </w:rPr>
        <w:t>Secretário</w:t>
      </w:r>
      <w:r w:rsidR="00821237">
        <w:rPr>
          <w:lang w:val="pt-BR"/>
        </w:rPr>
        <w:t xml:space="preserve"> </w:t>
      </w:r>
      <w:r w:rsidR="009237FA">
        <w:rPr>
          <w:lang w:val="pt-BR"/>
        </w:rPr>
        <w:t>vai para a</w:t>
      </w:r>
      <w:r>
        <w:rPr>
          <w:lang w:val="pt-BR"/>
        </w:rPr>
        <w:t xml:space="preserve"> opção: Gerar Alerta de </w:t>
      </w:r>
      <w:r w:rsidR="00821237">
        <w:rPr>
          <w:lang w:val="pt-BR"/>
        </w:rPr>
        <w:t>Reunião</w:t>
      </w:r>
      <w:r>
        <w:rPr>
          <w:lang w:val="pt-BR"/>
        </w:rPr>
        <w:t>.</w:t>
      </w:r>
    </w:p>
    <w:p w:rsidR="00AC289D" w:rsidRDefault="009237FA" w:rsidP="00AC289D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todas as turmas</w:t>
      </w:r>
      <w:r w:rsidR="00AC289D">
        <w:rPr>
          <w:lang w:val="pt-BR"/>
        </w:rPr>
        <w:t>.</w:t>
      </w:r>
    </w:p>
    <w:p w:rsidR="00AC289D" w:rsidRDefault="00AC289D" w:rsidP="00AC289D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professor toca o botão com o nome da turma desejada.</w:t>
      </w:r>
    </w:p>
    <w:p w:rsidR="00AC289D" w:rsidRDefault="00821237" w:rsidP="00AC289D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os alunos</w:t>
      </w:r>
      <w:r w:rsidR="00AC289D">
        <w:rPr>
          <w:lang w:val="pt-BR"/>
        </w:rPr>
        <w:t xml:space="preserve">, e exibe um botão com o nome: Gerar Alerta de </w:t>
      </w:r>
      <w:r>
        <w:rPr>
          <w:lang w:val="pt-BR"/>
        </w:rPr>
        <w:t>Reunião</w:t>
      </w:r>
      <w:r w:rsidR="00AC289D">
        <w:rPr>
          <w:lang w:val="pt-BR"/>
        </w:rPr>
        <w:t>.</w:t>
      </w:r>
    </w:p>
    <w:p w:rsidR="00DB6889" w:rsidRDefault="00DB6889" w:rsidP="00DB688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</w:t>
      </w:r>
      <w:r w:rsidRPr="00AC289D">
        <w:rPr>
          <w:lang w:val="pt-BR"/>
        </w:rPr>
        <w:t>ecretário</w:t>
      </w:r>
      <w:r>
        <w:rPr>
          <w:lang w:val="pt-BR"/>
        </w:rPr>
        <w:t xml:space="preserve"> confirma a opção de gerar alerta de reunião.</w:t>
      </w:r>
    </w:p>
    <w:p w:rsidR="00DB6889" w:rsidRDefault="00DB6889" w:rsidP="00DB688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alerta é enviado para todos os pais dos alunos das turmas selecionadas.</w:t>
      </w:r>
    </w:p>
    <w:p w:rsidR="00DB6889" w:rsidRPr="00DB6889" w:rsidRDefault="00DB6889" w:rsidP="00DB688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encerrado.</w:t>
      </w:r>
    </w:p>
    <w:p w:rsidR="0020310F" w:rsidRDefault="003C6BB0" w:rsidP="008B7760">
      <w:pPr>
        <w:pStyle w:val="Heading1"/>
        <w:jc w:val="both"/>
        <w:rPr>
          <w:lang w:val="pt-BR"/>
        </w:rPr>
      </w:pPr>
      <w:r w:rsidRPr="0020310F">
        <w:rPr>
          <w:lang w:val="pt-BR"/>
        </w:rPr>
        <w:t>Fluxos Alternativos</w:t>
      </w:r>
    </w:p>
    <w:p w:rsidR="009237FA" w:rsidRDefault="009237FA" w:rsidP="009237FA">
      <w:pPr>
        <w:pStyle w:val="Heading2"/>
        <w:numPr>
          <w:ilvl w:val="1"/>
          <w:numId w:val="1"/>
        </w:numPr>
        <w:tabs>
          <w:tab w:val="clear" w:pos="576"/>
          <w:tab w:val="num" w:pos="860"/>
        </w:tabs>
        <w:ind w:left="720" w:hanging="720"/>
        <w:jc w:val="both"/>
        <w:rPr>
          <w:lang w:val="pt-BR"/>
        </w:rPr>
      </w:pPr>
      <w:r>
        <w:rPr>
          <w:noProof/>
          <w:lang w:eastAsia="pt-BR"/>
        </w:rPr>
        <w:t>Sem turmas cadastradas</w:t>
      </w:r>
    </w:p>
    <w:p w:rsidR="009237FA" w:rsidRDefault="009237FA" w:rsidP="009237FA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Repita até o 1º passo.</w:t>
      </w:r>
    </w:p>
    <w:p w:rsidR="009237FA" w:rsidRDefault="009237FA" w:rsidP="009237FA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exibe uma mensagem de erro avisando que não existem turmas cadastradas.</w:t>
      </w:r>
    </w:p>
    <w:p w:rsidR="009237FA" w:rsidRDefault="009237FA" w:rsidP="009237FA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é encerrado.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9237FA" w:rsidRPr="007515F5" w:rsidRDefault="009237FA" w:rsidP="009237FA">
      <w:pPr>
        <w:pStyle w:val="Heading2"/>
        <w:tabs>
          <w:tab w:val="clear" w:pos="576"/>
          <w:tab w:val="num" w:pos="-142"/>
        </w:tabs>
        <w:ind w:left="0" w:firstLine="0"/>
        <w:jc w:val="both"/>
        <w:rPr>
          <w:lang w:val="pt-BR"/>
        </w:rPr>
      </w:pPr>
      <w:r>
        <w:rPr>
          <w:lang w:val="pt-BR"/>
        </w:rPr>
        <w:t>C</w:t>
      </w:r>
      <w:r w:rsidRPr="007515F5">
        <w:rPr>
          <w:lang w:val="pt-BR"/>
        </w:rPr>
        <w:t>enário 1</w:t>
      </w:r>
    </w:p>
    <w:p w:rsidR="009237FA" w:rsidRDefault="009237FA" w:rsidP="009237FA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9237FA" w:rsidRPr="007515F5" w:rsidRDefault="009237FA" w:rsidP="009237FA">
      <w:pPr>
        <w:pStyle w:val="Heading2"/>
        <w:tabs>
          <w:tab w:val="clear" w:pos="576"/>
          <w:tab w:val="num" w:pos="-142"/>
        </w:tabs>
        <w:ind w:left="0" w:firstLine="0"/>
        <w:jc w:val="both"/>
        <w:rPr>
          <w:lang w:val="pt-BR"/>
        </w:rPr>
      </w:pPr>
      <w:r>
        <w:rPr>
          <w:lang w:val="pt-BR"/>
        </w:rPr>
        <w:t>C</w:t>
      </w:r>
      <w:r w:rsidRPr="007515F5">
        <w:rPr>
          <w:lang w:val="pt-BR"/>
        </w:rPr>
        <w:t xml:space="preserve">enário </w:t>
      </w:r>
      <w:r>
        <w:rPr>
          <w:lang w:val="pt-BR"/>
        </w:rPr>
        <w:t>2</w:t>
      </w:r>
    </w:p>
    <w:p w:rsidR="009237FA" w:rsidRDefault="009237FA" w:rsidP="009237FA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Principal.</w:t>
      </w:r>
    </w:p>
    <w:p w:rsidR="009237FA" w:rsidRDefault="009237FA" w:rsidP="009237FA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Default="008B7760" w:rsidP="00DD62E0">
      <w:pPr>
        <w:jc w:val="both"/>
        <w:rPr>
          <w:sz w:val="20"/>
          <w:szCs w:val="20"/>
          <w:lang w:val="pt-BR"/>
        </w:rPr>
      </w:pPr>
      <w:r w:rsidRPr="008B7760">
        <w:rPr>
          <w:sz w:val="20"/>
          <w:szCs w:val="20"/>
          <w:lang w:val="pt-BR"/>
        </w:rPr>
        <w:t>Alerta</w:t>
      </w:r>
      <w:r w:rsidR="005C31DD">
        <w:rPr>
          <w:sz w:val="20"/>
          <w:szCs w:val="20"/>
          <w:lang w:val="pt-BR"/>
        </w:rPr>
        <w:t xml:space="preserve"> de reunião</w:t>
      </w:r>
      <w:r w:rsidRPr="008B7760">
        <w:rPr>
          <w:sz w:val="20"/>
          <w:szCs w:val="20"/>
          <w:lang w:val="pt-BR"/>
        </w:rPr>
        <w:t xml:space="preserve"> enviado para os pais</w:t>
      </w:r>
      <w:r w:rsidR="005C31DD">
        <w:rPr>
          <w:sz w:val="20"/>
          <w:szCs w:val="20"/>
          <w:lang w:val="pt-BR"/>
        </w:rPr>
        <w:t>.</w:t>
      </w:r>
    </w:p>
    <w:p w:rsidR="005C31DD" w:rsidRDefault="005C31DD" w:rsidP="00DD62E0">
      <w:pPr>
        <w:jc w:val="both"/>
        <w:rPr>
          <w:sz w:val="20"/>
          <w:szCs w:val="20"/>
          <w:lang w:val="pt-BR"/>
        </w:rPr>
      </w:pPr>
    </w:p>
    <w:p w:rsidR="005C31DD" w:rsidRDefault="005C31DD" w:rsidP="00DD62E0">
      <w:pPr>
        <w:jc w:val="both"/>
        <w:rPr>
          <w:sz w:val="20"/>
          <w:szCs w:val="20"/>
          <w:lang w:val="pt-BR"/>
        </w:rPr>
      </w:pPr>
    </w:p>
    <w:p w:rsidR="005C31DD" w:rsidRDefault="005C31DD" w:rsidP="00DD62E0">
      <w:pPr>
        <w:jc w:val="both"/>
        <w:rPr>
          <w:sz w:val="20"/>
          <w:szCs w:val="20"/>
          <w:lang w:val="pt-BR"/>
        </w:rPr>
      </w:pPr>
    </w:p>
    <w:p w:rsidR="005C31DD" w:rsidRDefault="005C31DD" w:rsidP="00DD62E0">
      <w:pPr>
        <w:jc w:val="both"/>
        <w:rPr>
          <w:sz w:val="20"/>
          <w:szCs w:val="20"/>
          <w:lang w:val="pt-BR"/>
        </w:rPr>
      </w:pPr>
    </w:p>
    <w:p w:rsidR="005C31DD" w:rsidRDefault="005C31DD" w:rsidP="00DD62E0">
      <w:pPr>
        <w:jc w:val="both"/>
        <w:rPr>
          <w:sz w:val="20"/>
          <w:szCs w:val="20"/>
          <w:lang w:val="pt-BR"/>
        </w:rPr>
      </w:pPr>
    </w:p>
    <w:p w:rsidR="005C31DD" w:rsidRDefault="005C31DD" w:rsidP="00DD62E0">
      <w:pPr>
        <w:jc w:val="both"/>
        <w:rPr>
          <w:sz w:val="20"/>
          <w:szCs w:val="20"/>
          <w:lang w:val="pt-BR"/>
        </w:rPr>
      </w:pPr>
    </w:p>
    <w:p w:rsidR="005C31DD" w:rsidRDefault="005C31DD" w:rsidP="00DD62E0">
      <w:pPr>
        <w:jc w:val="both"/>
        <w:rPr>
          <w:sz w:val="20"/>
          <w:szCs w:val="20"/>
          <w:lang w:val="pt-BR"/>
        </w:rPr>
      </w:pPr>
    </w:p>
    <w:p w:rsidR="005C31DD" w:rsidRDefault="005C31DD" w:rsidP="00DD62E0">
      <w:pPr>
        <w:jc w:val="both"/>
        <w:rPr>
          <w:sz w:val="20"/>
          <w:szCs w:val="20"/>
          <w:lang w:val="pt-BR"/>
        </w:rPr>
      </w:pPr>
    </w:p>
    <w:p w:rsidR="005C31DD" w:rsidRDefault="005C31DD" w:rsidP="00DD62E0">
      <w:pPr>
        <w:jc w:val="both"/>
        <w:rPr>
          <w:sz w:val="20"/>
          <w:szCs w:val="20"/>
          <w:lang w:val="pt-BR"/>
        </w:rPr>
      </w:pPr>
    </w:p>
    <w:p w:rsidR="005C31DD" w:rsidRDefault="005C31DD" w:rsidP="00DD62E0">
      <w:pPr>
        <w:jc w:val="both"/>
        <w:rPr>
          <w:sz w:val="20"/>
          <w:szCs w:val="20"/>
          <w:lang w:val="pt-BR"/>
        </w:rPr>
      </w:pPr>
    </w:p>
    <w:p w:rsidR="005C31DD" w:rsidRDefault="005C31DD" w:rsidP="00DD62E0">
      <w:pPr>
        <w:jc w:val="both"/>
        <w:rPr>
          <w:sz w:val="20"/>
          <w:szCs w:val="20"/>
          <w:lang w:val="pt-BR"/>
        </w:rPr>
      </w:pPr>
    </w:p>
    <w:p w:rsidR="005C31DD" w:rsidRPr="008B7760" w:rsidRDefault="005C31DD" w:rsidP="00DD62E0">
      <w:pPr>
        <w:jc w:val="both"/>
        <w:rPr>
          <w:sz w:val="20"/>
          <w:szCs w:val="20"/>
          <w:lang w:val="pt-BR"/>
        </w:rPr>
      </w:pPr>
    </w:p>
    <w:p w:rsidR="00B85D82" w:rsidRDefault="00285ED7" w:rsidP="00B85D82">
      <w:pPr>
        <w:pStyle w:val="Heading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9B4047" w:rsidRPr="005C31DD" w:rsidRDefault="009B4047" w:rsidP="009B4047">
      <w:pPr>
        <w:rPr>
          <w:lang w:val="pt-BR"/>
        </w:rPr>
      </w:pPr>
    </w:p>
    <w:p w:rsidR="00A91D7E" w:rsidRDefault="00A91D7E" w:rsidP="009B4047">
      <w:pPr>
        <w:rPr>
          <w:lang w:val="pt-BR"/>
        </w:rPr>
      </w:pPr>
    </w:p>
    <w:p w:rsidR="00A91D7E" w:rsidRPr="00A91D7E" w:rsidRDefault="00A91D7E" w:rsidP="009B4047">
      <w:pPr>
        <w:rPr>
          <w:lang w:val="pt-BR"/>
        </w:rPr>
      </w:pPr>
    </w:p>
    <w:p w:rsidR="009B4047" w:rsidRPr="00A91D7E" w:rsidRDefault="009B4047" w:rsidP="009B4047">
      <w:pPr>
        <w:rPr>
          <w:lang w:val="pt-BR"/>
        </w:rPr>
      </w:pPr>
    </w:p>
    <w:p w:rsidR="009B4047" w:rsidRPr="00A91D7E" w:rsidRDefault="006531E1" w:rsidP="009B4047">
      <w:pPr>
        <w:rPr>
          <w:lang w:val="pt-BR"/>
        </w:rPr>
      </w:pPr>
      <w:r w:rsidRPr="006531E1">
        <w:rPr>
          <w:noProof/>
          <w:lang w:val="pt-BR" w:eastAsia="pt-BR"/>
        </w:rPr>
        <w:lastRenderedPageBreak/>
        <w:drawing>
          <wp:inline distT="0" distB="0" distL="0" distR="0">
            <wp:extent cx="4435475" cy="7294880"/>
            <wp:effectExtent l="0" t="0" r="3175" b="1270"/>
            <wp:docPr id="1" name="Imagem 1" descr="C:\Users\Jomasio\Pictures\Cadastro de Reuni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Pictures\Cadastro de Reuniã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47" w:rsidRPr="00A91D7E" w:rsidRDefault="009B4047" w:rsidP="009B4047">
      <w:pPr>
        <w:rPr>
          <w:lang w:val="pt-BR"/>
        </w:rPr>
      </w:pPr>
    </w:p>
    <w:p w:rsidR="009B4047" w:rsidRPr="00A91D7E" w:rsidRDefault="009B4047" w:rsidP="009B4047">
      <w:pPr>
        <w:rPr>
          <w:lang w:val="pt-BR"/>
        </w:rPr>
      </w:pPr>
    </w:p>
    <w:p w:rsidR="009B4047" w:rsidRPr="009B4047" w:rsidRDefault="009B4047" w:rsidP="009B4047">
      <w:pPr>
        <w:rPr>
          <w:lang w:val="pt-BR"/>
        </w:rPr>
      </w:pPr>
    </w:p>
    <w:p w:rsidR="00B85D82" w:rsidRPr="00B85D82" w:rsidRDefault="00B85D82" w:rsidP="00B85D82">
      <w:pPr>
        <w:rPr>
          <w:lang w:val="pt-BR"/>
        </w:rPr>
      </w:pP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374" w:rsidRDefault="00402374">
      <w:r>
        <w:separator/>
      </w:r>
    </w:p>
  </w:endnote>
  <w:endnote w:type="continuationSeparator" w:id="0">
    <w:p w:rsidR="00402374" w:rsidRDefault="00402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97260F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97260F">
            <w:rPr>
              <w:rStyle w:val="PageNumber"/>
              <w:noProof/>
              <w:sz w:val="20"/>
              <w:szCs w:val="20"/>
            </w:rPr>
            <w:t>4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374" w:rsidRDefault="00402374">
      <w:r>
        <w:separator/>
      </w:r>
    </w:p>
  </w:footnote>
  <w:footnote w:type="continuationSeparator" w:id="0">
    <w:p w:rsidR="00402374" w:rsidRDefault="004023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16A18">
            <w:rPr>
              <w:sz w:val="20"/>
              <w:lang w:val="pt-BR"/>
            </w:rPr>
            <w:t>Gerar alerta de prova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516A1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30/09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033762"/>
    <w:rsid w:val="00130C3B"/>
    <w:rsid w:val="0020310F"/>
    <w:rsid w:val="00285ED7"/>
    <w:rsid w:val="00315C39"/>
    <w:rsid w:val="003C6BB0"/>
    <w:rsid w:val="00402374"/>
    <w:rsid w:val="00516A18"/>
    <w:rsid w:val="005C0353"/>
    <w:rsid w:val="005C31DD"/>
    <w:rsid w:val="00614446"/>
    <w:rsid w:val="006476B7"/>
    <w:rsid w:val="006531E1"/>
    <w:rsid w:val="007515F5"/>
    <w:rsid w:val="007535DA"/>
    <w:rsid w:val="007D2262"/>
    <w:rsid w:val="00812EA3"/>
    <w:rsid w:val="00821237"/>
    <w:rsid w:val="008358DE"/>
    <w:rsid w:val="008571CC"/>
    <w:rsid w:val="008660DD"/>
    <w:rsid w:val="00881F99"/>
    <w:rsid w:val="008A5441"/>
    <w:rsid w:val="008B7760"/>
    <w:rsid w:val="009237FA"/>
    <w:rsid w:val="0097260F"/>
    <w:rsid w:val="009B4047"/>
    <w:rsid w:val="009D2B11"/>
    <w:rsid w:val="009F0B5C"/>
    <w:rsid w:val="00A03875"/>
    <w:rsid w:val="00A21BAA"/>
    <w:rsid w:val="00A54A6E"/>
    <w:rsid w:val="00A72DA1"/>
    <w:rsid w:val="00A90ACE"/>
    <w:rsid w:val="00A91D7E"/>
    <w:rsid w:val="00AC289D"/>
    <w:rsid w:val="00B02AB9"/>
    <w:rsid w:val="00B62370"/>
    <w:rsid w:val="00B85D82"/>
    <w:rsid w:val="00B9279E"/>
    <w:rsid w:val="00BB5D27"/>
    <w:rsid w:val="00D21F70"/>
    <w:rsid w:val="00D27079"/>
    <w:rsid w:val="00D6482F"/>
    <w:rsid w:val="00DB6889"/>
    <w:rsid w:val="00DD62E0"/>
    <w:rsid w:val="00DF49B7"/>
    <w:rsid w:val="00E9350A"/>
    <w:rsid w:val="00ED752F"/>
    <w:rsid w:val="00F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328ABE7-F124-4686-AFAF-83DF118A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aliases w:val="PSC_Titulo_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Heading2">
    <w:name w:val="heading 2"/>
    <w:aliases w:val="PSC_Titulo_2"/>
    <w:basedOn w:val="Heading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Heading3">
    <w:name w:val="heading 3"/>
    <w:aliases w:val="PSC_Titulo_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aliases w:val="PSC_Titulo_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link w:val="BodyText"/>
    <w:semiHidden/>
    <w:rsid w:val="007515F5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55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Junior, Manasses A.</cp:lastModifiedBy>
  <cp:revision>19</cp:revision>
  <cp:lastPrinted>2015-04-09T02:54:00Z</cp:lastPrinted>
  <dcterms:created xsi:type="dcterms:W3CDTF">2015-09-30T19:24:00Z</dcterms:created>
  <dcterms:modified xsi:type="dcterms:W3CDTF">2015-12-16T17:24:00Z</dcterms:modified>
</cp:coreProperties>
</file>