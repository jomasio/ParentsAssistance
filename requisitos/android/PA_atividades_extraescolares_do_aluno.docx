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7C765E" w:rsidRDefault="00285ED7" w:rsidP="0087558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7C765E" w:rsidRPr="006021D1">
        <w:rPr>
          <w:lang w:val="pt-BR"/>
        </w:rPr>
        <w:t>Notificar atividades extraescolares</w:t>
      </w:r>
    </w:p>
    <w:p w:rsidR="00285ED7" w:rsidRPr="007515F5" w:rsidRDefault="00285ED7" w:rsidP="00875588">
      <w:pPr>
        <w:pStyle w:val="Ttulo"/>
        <w:jc w:val="left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6021D1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</w:t>
      </w:r>
      <w:r w:rsidR="00F864DB">
        <w:rPr>
          <w:lang w:val="pt-BR"/>
        </w:rPr>
        <w:t xml:space="preserve">e uso tem a finalidade mostrar </w:t>
      </w:r>
      <w:r w:rsidR="006021D1">
        <w:rPr>
          <w:lang w:val="pt-BR"/>
        </w:rPr>
        <w:t xml:space="preserve">as atividades que </w:t>
      </w:r>
      <w:r w:rsidR="00C4412E">
        <w:rPr>
          <w:lang w:val="pt-BR"/>
        </w:rPr>
        <w:t>serão</w:t>
      </w:r>
      <w:r w:rsidR="006021D1">
        <w:rPr>
          <w:lang w:val="pt-BR"/>
        </w:rPr>
        <w:t xml:space="preserve"> realizadas pelo aluno</w:t>
      </w:r>
      <w:r w:rsidR="00C4412E">
        <w:rPr>
          <w:lang w:val="pt-BR"/>
        </w:rPr>
        <w:t xml:space="preserve"> fora a sala de aula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016BE1" w:rsidRDefault="00FE5F48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016BE1">
        <w:rPr>
          <w:rFonts w:ascii="Times New Roman" w:hAnsi="Times New Roman"/>
          <w:b w:val="0"/>
          <w:lang w:val="pt-BR"/>
        </w:rPr>
        <w:t xml:space="preserve">Funcionário </w:t>
      </w:r>
      <w:r w:rsidR="00016BE1">
        <w:rPr>
          <w:rFonts w:ascii="Times New Roman" w:hAnsi="Times New Roman"/>
          <w:b w:val="0"/>
          <w:lang w:val="pt-BR"/>
        </w:rPr>
        <w:t>(professor)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042666" w:rsidRPr="00042666" w:rsidRDefault="00042666" w:rsidP="00042666">
      <w:pPr>
        <w:ind w:left="432"/>
        <w:rPr>
          <w:lang w:val="pt-BR"/>
        </w:rPr>
      </w:pPr>
    </w:p>
    <w:p w:rsidR="00042666" w:rsidRDefault="00C4412E" w:rsidP="00C4412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19F">
        <w:rPr>
          <w:lang w:val="pt-BR"/>
        </w:rPr>
        <w:t xml:space="preserve">Esse caso de uso começa </w:t>
      </w:r>
      <w:r>
        <w:rPr>
          <w:lang w:val="pt-BR"/>
        </w:rPr>
        <w:t>se o funcionário coloca no sistema que o aluno no dia ira fazer</w:t>
      </w:r>
      <w:r w:rsidRPr="00C4412E">
        <w:rPr>
          <w:lang w:val="pt-BR"/>
        </w:rPr>
        <w:t xml:space="preserve"> uma atividade.</w:t>
      </w:r>
      <w:r w:rsidR="00042666" w:rsidRPr="00C4412E">
        <w:rPr>
          <w:lang w:val="pt-BR"/>
        </w:rPr>
        <w:t xml:space="preserve"> </w:t>
      </w:r>
    </w:p>
    <w:p w:rsidR="00C4412E" w:rsidRPr="00EA05A9" w:rsidRDefault="00C4412E" w:rsidP="00EA05A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funcionário escr</w:t>
      </w:r>
      <w:r w:rsidR="00EA05A9">
        <w:rPr>
          <w:lang w:val="pt-BR"/>
        </w:rPr>
        <w:t>eve a atividade a ser realizada</w:t>
      </w:r>
      <w:bookmarkStart w:id="0" w:name="_GoBack"/>
      <w:bookmarkEnd w:id="0"/>
    </w:p>
    <w:p w:rsidR="00042666" w:rsidRPr="00042666" w:rsidRDefault="00C4412E" w:rsidP="00042666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 notificação vai ser colocada por mensagem através da matricula e nome do aluno</w:t>
      </w:r>
      <w:r w:rsidR="0094548A">
        <w:rPr>
          <w:lang w:val="pt-BR"/>
        </w:rPr>
        <w:t xml:space="preserve"> </w:t>
      </w:r>
    </w:p>
    <w:p w:rsidR="00285ED7" w:rsidRPr="00B7619F" w:rsidRDefault="00B7619F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19F">
        <w:rPr>
          <w:lang w:val="pt-BR"/>
        </w:rPr>
        <w:t xml:space="preserve"> </w:t>
      </w:r>
      <w:r w:rsidR="00C4412E">
        <w:rPr>
          <w:lang w:val="pt-BR"/>
        </w:rPr>
        <w:t>O responsável pelo a</w:t>
      </w:r>
      <w:r w:rsidRPr="00B7619F">
        <w:rPr>
          <w:lang w:val="pt-BR"/>
        </w:rPr>
        <w:t xml:space="preserve">luno </w:t>
      </w:r>
      <w:r w:rsidR="00C4412E">
        <w:rPr>
          <w:lang w:val="pt-BR"/>
        </w:rPr>
        <w:t>ira receber uma mensagem</w:t>
      </w:r>
      <w:r w:rsidR="00F864DB" w:rsidRPr="00B7619F">
        <w:rPr>
          <w:lang w:val="pt-BR"/>
        </w:rPr>
        <w:t>.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016BE1" w:rsidRPr="001948A8" w:rsidRDefault="00016BE1" w:rsidP="00016BE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</w:t>
      </w:r>
      <w:r w:rsidR="002024E2">
        <w:rPr>
          <w:lang w:val="pt-BR"/>
        </w:rPr>
        <w:t>funcionário</w:t>
      </w:r>
      <w:r w:rsidR="00F864DB">
        <w:rPr>
          <w:lang w:val="pt-BR"/>
        </w:rPr>
        <w:t xml:space="preserve"> pode selecionar </w:t>
      </w:r>
      <w:r w:rsidR="00042666">
        <w:rPr>
          <w:lang w:val="pt-BR"/>
        </w:rPr>
        <w:t>a opção</w:t>
      </w:r>
      <w:proofErr w:type="gramStart"/>
      <w:r w:rsidR="00042666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>base</w:t>
      </w:r>
      <w:r w:rsidR="00042666">
        <w:rPr>
          <w:lang w:val="pt-BR"/>
        </w:rPr>
        <w:t xml:space="preserve"> de dados</w:t>
      </w:r>
      <w:r>
        <w:rPr>
          <w:lang w:val="pt-BR"/>
        </w:rPr>
        <w:t xml:space="preserve"> </w:t>
      </w:r>
      <w:r w:rsidR="002024E2">
        <w:rPr>
          <w:lang w:val="pt-BR"/>
        </w:rPr>
        <w:t>do aluno</w:t>
      </w:r>
      <w:r>
        <w:rPr>
          <w:lang w:val="pt-BR"/>
        </w:rPr>
        <w:t>, então:</w:t>
      </w:r>
    </w:p>
    <w:p w:rsidR="00016BE1" w:rsidRDefault="00042666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coloca a presença</w:t>
      </w:r>
      <w:r w:rsidR="00F864DB">
        <w:rPr>
          <w:lang w:val="pt-BR"/>
        </w:rPr>
        <w:t xml:space="preserve"> </w:t>
      </w:r>
      <w:r>
        <w:rPr>
          <w:lang w:val="pt-BR"/>
        </w:rPr>
        <w:t xml:space="preserve">do aluno caso ele esteja </w:t>
      </w:r>
      <w:r w:rsidR="002024E2">
        <w:rPr>
          <w:lang w:val="pt-BR"/>
        </w:rPr>
        <w:t xml:space="preserve">em atividades </w:t>
      </w:r>
      <w:proofErr w:type="gramStart"/>
      <w:r w:rsidR="002024E2">
        <w:rPr>
          <w:lang w:val="pt-BR"/>
        </w:rPr>
        <w:t xml:space="preserve">extraescolar </w:t>
      </w:r>
      <w:r w:rsidR="00016BE1">
        <w:rPr>
          <w:lang w:val="pt-BR"/>
        </w:rPr>
        <w:t>.</w:t>
      </w:r>
      <w:proofErr w:type="gramEnd"/>
    </w:p>
    <w:p w:rsidR="00016BE1" w:rsidRDefault="00042666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funcionário faz a conversão de presença por foto do aluno que desejar </w:t>
      </w:r>
      <w:r w:rsidR="009F4FDE">
        <w:rPr>
          <w:lang w:val="pt-BR"/>
        </w:rPr>
        <w:t>ok</w:t>
      </w:r>
      <w:r w:rsidR="00016BE1">
        <w:rPr>
          <w:lang w:val="pt-BR"/>
        </w:rPr>
        <w:t>.</w:t>
      </w:r>
    </w:p>
    <w:p w:rsidR="00016BE1" w:rsidRPr="003C498B" w:rsidRDefault="00016BE1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042666">
        <w:rPr>
          <w:lang w:val="pt-BR"/>
        </w:rPr>
        <w:t xml:space="preserve">caso de uso volta para o passo </w:t>
      </w:r>
      <w:proofErr w:type="gramStart"/>
      <w:r w:rsidR="00042666">
        <w:rPr>
          <w:lang w:val="pt-BR"/>
        </w:rPr>
        <w:t>5</w:t>
      </w:r>
      <w:proofErr w:type="gramEnd"/>
      <w:r>
        <w:rPr>
          <w:lang w:val="pt-BR"/>
        </w:rPr>
        <w:t xml:space="preserve"> do fluxo principal.</w:t>
      </w:r>
    </w:p>
    <w:p w:rsidR="00016BE1" w:rsidRPr="00B62370" w:rsidRDefault="00016BE1" w:rsidP="00016BE1">
      <w:pPr>
        <w:ind w:left="720"/>
        <w:jc w:val="both"/>
        <w:rPr>
          <w:b/>
          <w:lang w:val="pt-BR"/>
        </w:rPr>
      </w:pP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 xml:space="preserve">enário </w:t>
      </w:r>
      <w:proofErr w:type="gramStart"/>
      <w:r w:rsidR="00285ED7" w:rsidRPr="007515F5">
        <w:rPr>
          <w:lang w:val="pt-BR"/>
        </w:rPr>
        <w:t>1</w:t>
      </w:r>
      <w:proofErr w:type="gramEnd"/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9F4FDE" w:rsidRDefault="009F4FDE" w:rsidP="009F4FDE">
      <w:pPr>
        <w:pStyle w:val="Ttulo2"/>
        <w:jc w:val="both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2</w:t>
      </w:r>
      <w:proofErr w:type="gramEnd"/>
    </w:p>
    <w:p w:rsidR="009F4FDE" w:rsidRDefault="009F4FDE" w:rsidP="009F4FDE">
      <w:pPr>
        <w:pStyle w:val="Corpodetexto"/>
        <w:ind w:left="1440"/>
        <w:jc w:val="both"/>
        <w:rPr>
          <w:lang w:val="pt-BR"/>
        </w:rPr>
      </w:pPr>
      <w:r>
        <w:rPr>
          <w:lang w:val="pt-BR"/>
        </w:rPr>
        <w:t>1.    Fluxo Principal</w:t>
      </w:r>
    </w:p>
    <w:p w:rsidR="009F4FDE" w:rsidRPr="009F4FDE" w:rsidRDefault="009F4FDE" w:rsidP="009F4FDE">
      <w:pPr>
        <w:pStyle w:val="Corpodetexto"/>
        <w:ind w:left="1440"/>
        <w:jc w:val="both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   fluxos alternativo.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016BE1" w:rsidRDefault="002024E2" w:rsidP="00DD62E0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Enviar</w:t>
      </w:r>
      <w:proofErr w:type="gramStart"/>
      <w:r>
        <w:rPr>
          <w:sz w:val="20"/>
          <w:szCs w:val="20"/>
          <w:lang w:val="pt-BR"/>
        </w:rPr>
        <w:t xml:space="preserve"> </w:t>
      </w:r>
      <w:r w:rsidR="00C23163">
        <w:rPr>
          <w:sz w:val="20"/>
          <w:szCs w:val="20"/>
          <w:lang w:val="pt-BR"/>
        </w:rPr>
        <w:t xml:space="preserve"> </w:t>
      </w:r>
      <w:proofErr w:type="gramEnd"/>
      <w:r w:rsidR="00C23163">
        <w:rPr>
          <w:sz w:val="20"/>
          <w:szCs w:val="20"/>
          <w:lang w:val="pt-BR"/>
        </w:rPr>
        <w:t xml:space="preserve">mensagem </w:t>
      </w:r>
      <w:r>
        <w:rPr>
          <w:sz w:val="20"/>
          <w:szCs w:val="20"/>
          <w:lang w:val="pt-BR"/>
        </w:rPr>
        <w:t xml:space="preserve">extraescolar do aluno aos pais </w:t>
      </w:r>
      <w:r w:rsidR="00016BE1" w:rsidRPr="00016BE1">
        <w:rPr>
          <w:sz w:val="20"/>
          <w:szCs w:val="20"/>
          <w:lang w:val="pt-BR"/>
        </w:rPr>
        <w:t xml:space="preserve"> ou responsável</w:t>
      </w:r>
      <w:r w:rsidR="00016BE1">
        <w:rPr>
          <w:sz w:val="20"/>
          <w:szCs w:val="20"/>
          <w:lang w:val="pt-BR"/>
        </w:rPr>
        <w:t>.</w:t>
      </w:r>
      <w:r w:rsidR="00016BE1" w:rsidRPr="00016BE1">
        <w:rPr>
          <w:sz w:val="20"/>
          <w:szCs w:val="20"/>
          <w:lang w:val="pt-BR"/>
        </w:rPr>
        <w:t xml:space="preserve"> </w:t>
      </w:r>
    </w:p>
    <w:p w:rsidR="00B85D82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EA05A9" w:rsidRDefault="00EA05A9" w:rsidP="00EA05A9">
      <w:r>
        <w:t>Tela de inicio da programa</w:t>
      </w:r>
    </w:p>
    <w:p w:rsidR="00EA05A9" w:rsidRDefault="00EA05A9" w:rsidP="00EA05A9">
      <w:r>
        <w:rPr>
          <w:noProof/>
          <w:lang w:eastAsia="pt-BR"/>
        </w:rPr>
        <w:lastRenderedPageBreak/>
        <w:drawing>
          <wp:inline distT="0" distB="0" distL="0" distR="0" wp14:anchorId="10EE2C6B" wp14:editId="1C2AB221">
            <wp:extent cx="169545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rcRect l="50972" t="34262" r="34303" b="22241"/>
                    <a:stretch/>
                  </pic:blipFill>
                  <pic:spPr bwMode="auto">
                    <a:xfrm>
                      <a:off x="0" y="0"/>
                      <a:ext cx="2153774" cy="256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5A9" w:rsidRDefault="00EA05A9" w:rsidP="00EA05A9">
      <w:r>
        <w:t>Tela de Login responsável</w:t>
      </w:r>
    </w:p>
    <w:p w:rsidR="00EA05A9" w:rsidRDefault="00EA05A9" w:rsidP="00EA05A9">
      <w:r>
        <w:rPr>
          <w:noProof/>
          <w:lang w:eastAsia="pt-BR"/>
        </w:rPr>
        <w:drawing>
          <wp:inline distT="0" distB="0" distL="0" distR="0" wp14:anchorId="2D006ABD" wp14:editId="040BAAD5">
            <wp:extent cx="1676400" cy="2257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1146" t="33879" r="35273" b="26282"/>
                    <a:stretch/>
                  </pic:blipFill>
                  <pic:spPr bwMode="auto">
                    <a:xfrm>
                      <a:off x="0" y="0"/>
                      <a:ext cx="1676203" cy="225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5A9" w:rsidRPr="00EA05A9" w:rsidRDefault="00EA05A9" w:rsidP="00EA05A9">
      <w:pPr>
        <w:rPr>
          <w:lang w:val="pt-BR"/>
        </w:rPr>
      </w:pPr>
      <w:r w:rsidRPr="00EA05A9">
        <w:rPr>
          <w:lang w:val="pt-BR"/>
        </w:rPr>
        <w:t xml:space="preserve">Tela e menu do responsável </w:t>
      </w:r>
      <w:proofErr w:type="gramStart"/>
      <w:r w:rsidRPr="00EA05A9">
        <w:rPr>
          <w:lang w:val="pt-BR"/>
        </w:rPr>
        <w:t>pela aluno</w:t>
      </w:r>
      <w:proofErr w:type="gramEnd"/>
    </w:p>
    <w:p w:rsidR="00EA05A9" w:rsidRDefault="00EA05A9" w:rsidP="00EA05A9">
      <w:r>
        <w:rPr>
          <w:noProof/>
          <w:lang w:eastAsia="pt-BR"/>
        </w:rPr>
        <w:drawing>
          <wp:inline distT="0" distB="0" distL="0" distR="0" wp14:anchorId="4EA55C82" wp14:editId="38DACABB">
            <wp:extent cx="1428750" cy="2047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8854" t="36388" r="31216" b="43536"/>
                    <a:stretch/>
                  </pic:blipFill>
                  <pic:spPr bwMode="auto">
                    <a:xfrm>
                      <a:off x="0" y="0"/>
                      <a:ext cx="1428581" cy="204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5A9" w:rsidRPr="00EA05A9" w:rsidRDefault="00EA05A9" w:rsidP="00EA05A9">
      <w:pPr>
        <w:rPr>
          <w:lang w:val="pt-BR"/>
        </w:rPr>
      </w:pPr>
    </w:p>
    <w:p w:rsidR="00B85D82" w:rsidRDefault="00EA05A9" w:rsidP="00B85D82">
      <w:pPr>
        <w:rPr>
          <w:lang w:val="pt-BR"/>
        </w:rPr>
      </w:pPr>
      <w:r>
        <w:rPr>
          <w:lang w:val="pt-BR"/>
        </w:rPr>
        <w:t xml:space="preserve">Tela de atividades </w:t>
      </w:r>
      <w:proofErr w:type="gramStart"/>
      <w:r>
        <w:rPr>
          <w:lang w:val="pt-BR"/>
        </w:rPr>
        <w:t>extra escolares</w:t>
      </w:r>
      <w:proofErr w:type="gramEnd"/>
    </w:p>
    <w:p w:rsidR="00EA05A9" w:rsidRPr="00B85D82" w:rsidRDefault="00EA05A9" w:rsidP="00B85D82">
      <w:pPr>
        <w:rPr>
          <w:lang w:val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176F2B1" wp14:editId="3B49414D">
            <wp:extent cx="1781175" cy="3086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5026" t="36388" r="34392" b="33498"/>
                    <a:stretch/>
                  </pic:blipFill>
                  <pic:spPr bwMode="auto">
                    <a:xfrm>
                      <a:off x="0" y="0"/>
                      <a:ext cx="1780967" cy="308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A0A" w:rsidRDefault="00387A0A">
      <w:r>
        <w:separator/>
      </w:r>
    </w:p>
  </w:endnote>
  <w:endnote w:type="continuationSeparator" w:id="0">
    <w:p w:rsidR="00387A0A" w:rsidRDefault="0038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E432D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A05A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A05A9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E432D2" w:rsidRDefault="00E432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A0A" w:rsidRDefault="00387A0A">
      <w:r>
        <w:separator/>
      </w:r>
    </w:p>
  </w:footnote>
  <w:footnote w:type="continuationSeparator" w:id="0">
    <w:p w:rsidR="00387A0A" w:rsidRDefault="00387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E432D2">
      <w:tc>
        <w:tcPr>
          <w:tcW w:w="6379" w:type="dxa"/>
        </w:tcPr>
        <w:p w:rsidR="00E432D2" w:rsidRDefault="00E432D2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E432D2" w:rsidRDefault="00E432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E432D2">
      <w:tc>
        <w:tcPr>
          <w:tcW w:w="6379" w:type="dxa"/>
        </w:tcPr>
        <w:p w:rsidR="00E432D2" w:rsidRDefault="00E432D2" w:rsidP="00E56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56DE3">
            <w:rPr>
              <w:sz w:val="20"/>
              <w:lang w:val="pt-BR"/>
            </w:rPr>
            <w:t>notificar atividades extraescolares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E432D2" w:rsidRDefault="00E56DE3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10</w:t>
          </w:r>
          <w:r w:rsidR="00DC7E7B">
            <w:rPr>
              <w:sz w:val="20"/>
              <w:lang w:val="pt-BR"/>
            </w:rPr>
            <w:t>/10</w:t>
          </w:r>
          <w:r w:rsidR="00E432D2">
            <w:rPr>
              <w:sz w:val="20"/>
              <w:lang w:val="pt-BR"/>
            </w:rPr>
            <w:t>/15</w:t>
          </w:r>
        </w:p>
      </w:tc>
    </w:tr>
  </w:tbl>
  <w:p w:rsidR="00E432D2" w:rsidRDefault="00E432D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9EE65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ABA8B7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3E18"/>
    <w:rsid w:val="00016BE1"/>
    <w:rsid w:val="00042666"/>
    <w:rsid w:val="002024E2"/>
    <w:rsid w:val="00285ED7"/>
    <w:rsid w:val="00387A0A"/>
    <w:rsid w:val="00390EDF"/>
    <w:rsid w:val="003C6BB0"/>
    <w:rsid w:val="00516A18"/>
    <w:rsid w:val="006021D1"/>
    <w:rsid w:val="00614446"/>
    <w:rsid w:val="006910E7"/>
    <w:rsid w:val="006E6296"/>
    <w:rsid w:val="007515F5"/>
    <w:rsid w:val="00797490"/>
    <w:rsid w:val="007C765E"/>
    <w:rsid w:val="007D2262"/>
    <w:rsid w:val="00812EA3"/>
    <w:rsid w:val="008358DE"/>
    <w:rsid w:val="008660DD"/>
    <w:rsid w:val="00875588"/>
    <w:rsid w:val="00881F99"/>
    <w:rsid w:val="008A5441"/>
    <w:rsid w:val="0094548A"/>
    <w:rsid w:val="009A03C1"/>
    <w:rsid w:val="009D2B11"/>
    <w:rsid w:val="009F0B5C"/>
    <w:rsid w:val="009F4FDE"/>
    <w:rsid w:val="00A21BAA"/>
    <w:rsid w:val="00B02AB9"/>
    <w:rsid w:val="00B62370"/>
    <w:rsid w:val="00B7619F"/>
    <w:rsid w:val="00B85D82"/>
    <w:rsid w:val="00B9279E"/>
    <w:rsid w:val="00BE11F6"/>
    <w:rsid w:val="00C23163"/>
    <w:rsid w:val="00C4412E"/>
    <w:rsid w:val="00D21F70"/>
    <w:rsid w:val="00DC7E7B"/>
    <w:rsid w:val="00DD62E0"/>
    <w:rsid w:val="00E22C20"/>
    <w:rsid w:val="00E432D2"/>
    <w:rsid w:val="00E56DE3"/>
    <w:rsid w:val="00E65491"/>
    <w:rsid w:val="00EA05A9"/>
    <w:rsid w:val="00F864DB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</TotalTime>
  <Pages>3</Pages>
  <Words>197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4</cp:revision>
  <cp:lastPrinted>2015-04-09T02:54:00Z</cp:lastPrinted>
  <dcterms:created xsi:type="dcterms:W3CDTF">2015-10-13T17:30:00Z</dcterms:created>
  <dcterms:modified xsi:type="dcterms:W3CDTF">2015-10-14T05:27:00Z</dcterms:modified>
</cp:coreProperties>
</file>