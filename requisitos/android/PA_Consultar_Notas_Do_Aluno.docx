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133" w:rsidRDefault="00F75AC3">
      <w:pPr>
        <w:pStyle w:val="Title"/>
        <w:rPr>
          <w:lang w:val="pt-BR"/>
        </w:rPr>
      </w:pPr>
      <w:r>
        <w:rPr>
          <w:lang w:val="pt-BR"/>
        </w:rPr>
        <w:t>ParentsAssistance</w:t>
      </w:r>
    </w:p>
    <w:p w:rsidR="00285ED7" w:rsidRPr="001948A8" w:rsidRDefault="00285ED7" w:rsidP="00066F87">
      <w:pPr>
        <w:pStyle w:val="Title"/>
        <w:jc w:val="left"/>
        <w:rPr>
          <w:lang w:val="pt-BR"/>
        </w:rPr>
      </w:pPr>
      <w:r w:rsidRPr="001948A8">
        <w:rPr>
          <w:lang w:val="pt-BR"/>
        </w:rPr>
        <w:t xml:space="preserve">Caso de Uso: </w:t>
      </w:r>
      <w:r w:rsidR="005231A6">
        <w:rPr>
          <w:lang w:val="pt-BR"/>
        </w:rPr>
        <w:t>Consulta</w:t>
      </w:r>
      <w:r w:rsidR="00F726E0">
        <w:rPr>
          <w:lang w:val="pt-BR"/>
        </w:rPr>
        <w:t>r</w:t>
      </w:r>
      <w:r w:rsidR="005231A6">
        <w:rPr>
          <w:lang w:val="pt-BR"/>
        </w:rPr>
        <w:t xml:space="preserve"> </w:t>
      </w:r>
      <w:r w:rsidR="00286C13">
        <w:rPr>
          <w:lang w:val="pt-BR"/>
        </w:rPr>
        <w:t>N</w:t>
      </w:r>
      <w:r w:rsidR="005231A6">
        <w:rPr>
          <w:lang w:val="pt-BR"/>
        </w:rPr>
        <w:t>ota</w:t>
      </w:r>
      <w:r w:rsidR="00286C13">
        <w:rPr>
          <w:lang w:val="pt-BR"/>
        </w:rPr>
        <w:t>s</w:t>
      </w:r>
      <w:r w:rsidR="005231A6">
        <w:rPr>
          <w:lang w:val="pt-BR"/>
        </w:rPr>
        <w:t xml:space="preserve"> do </w:t>
      </w:r>
      <w:r w:rsidR="00286C13">
        <w:rPr>
          <w:lang w:val="pt-BR"/>
        </w:rPr>
        <w:t>A</w:t>
      </w:r>
      <w:bookmarkStart w:id="0" w:name="_GoBack"/>
      <w:bookmarkEnd w:id="0"/>
      <w:r w:rsidR="005231A6">
        <w:rPr>
          <w:lang w:val="pt-BR"/>
        </w:rPr>
        <w:t>luno</w:t>
      </w:r>
      <w:r w:rsidR="00805133">
        <w:rPr>
          <w:lang w:val="pt-BR"/>
        </w:rPr>
        <w:t>.</w:t>
      </w:r>
    </w:p>
    <w:p w:rsidR="00285ED7" w:rsidRPr="001948A8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066F87">
      <w:pPr>
        <w:pStyle w:val="BodyText"/>
        <w:rPr>
          <w:lang w:val="pt-BR"/>
        </w:rPr>
      </w:pPr>
      <w:r>
        <w:rPr>
          <w:lang w:val="pt-BR"/>
        </w:rPr>
        <w:t xml:space="preserve">Este caso de uso tem a finalidade de </w:t>
      </w:r>
      <w:r w:rsidR="00843CED">
        <w:rPr>
          <w:lang w:val="pt-BR"/>
        </w:rPr>
        <w:t xml:space="preserve">informa as notas do aluno </w:t>
      </w:r>
      <w:r w:rsidR="000E61B3">
        <w:rPr>
          <w:lang w:val="pt-BR"/>
        </w:rPr>
        <w:t>das</w:t>
      </w:r>
      <w:r w:rsidR="00B104F8">
        <w:rPr>
          <w:lang w:val="pt-BR"/>
        </w:rPr>
        <w:t xml:space="preserve"> disciplina</w:t>
      </w:r>
      <w:r w:rsidR="00FF065D">
        <w:rPr>
          <w:lang w:val="pt-BR"/>
        </w:rPr>
        <w:t xml:space="preserve"> ao responsável pelo aluno</w:t>
      </w:r>
      <w:r w:rsidR="00D23E92">
        <w:rPr>
          <w:lang w:val="pt-BR"/>
        </w:rPr>
        <w:t>.</w:t>
      </w:r>
    </w:p>
    <w:p w:rsidR="00285ED7" w:rsidRPr="001948A8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066F87" w:rsidRDefault="00FF065D" w:rsidP="00066F87">
      <w:pPr>
        <w:pStyle w:val="Heading2"/>
        <w:rPr>
          <w:rFonts w:ascii="Times New Roman" w:hAnsi="Times New Roman"/>
          <w:b w:val="0"/>
          <w:lang w:val="pt-BR"/>
        </w:rPr>
      </w:pPr>
      <w:r>
        <w:rPr>
          <w:rFonts w:ascii="Times New Roman" w:hAnsi="Times New Roman"/>
          <w:b w:val="0"/>
          <w:lang w:val="pt-BR"/>
        </w:rPr>
        <w:t>Responsável do aluno</w:t>
      </w:r>
    </w:p>
    <w:p w:rsidR="00285ED7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Pré-condições</w:t>
      </w:r>
    </w:p>
    <w:p w:rsidR="00D2182F" w:rsidRPr="00D2182F" w:rsidRDefault="008C7D7D" w:rsidP="00D2182F">
      <w:pPr>
        <w:ind w:left="72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Pai</w:t>
      </w:r>
      <w:r w:rsidR="00D2182F" w:rsidRPr="008C7D7D">
        <w:rPr>
          <w:sz w:val="20"/>
          <w:szCs w:val="20"/>
          <w:lang w:val="pt-BR"/>
        </w:rPr>
        <w:t xml:space="preserve"> deve </w:t>
      </w:r>
      <w:r w:rsidR="00D2182F" w:rsidRPr="00CB3FAC">
        <w:rPr>
          <w:sz w:val="20"/>
          <w:szCs w:val="20"/>
          <w:lang w:val="pt-BR"/>
        </w:rPr>
        <w:t>estar</w:t>
      </w:r>
      <w:r w:rsidR="00D2182F">
        <w:rPr>
          <w:sz w:val="20"/>
          <w:szCs w:val="20"/>
          <w:lang w:val="pt-BR"/>
        </w:rPr>
        <w:t xml:space="preserve"> </w:t>
      </w:r>
      <w:r w:rsidR="00D2182F" w:rsidRPr="008C7D7D">
        <w:rPr>
          <w:sz w:val="20"/>
          <w:szCs w:val="20"/>
          <w:lang w:val="pt-BR"/>
        </w:rPr>
        <w:t xml:space="preserve">logado no </w:t>
      </w:r>
      <w:r w:rsidR="00D2182F" w:rsidRPr="00CB3FAC">
        <w:rPr>
          <w:sz w:val="20"/>
          <w:szCs w:val="20"/>
          <w:lang w:val="pt-BR"/>
        </w:rPr>
        <w:t>sistema</w:t>
      </w:r>
      <w:r w:rsidR="00D2182F" w:rsidRPr="008C7D7D">
        <w:rPr>
          <w:sz w:val="20"/>
          <w:szCs w:val="20"/>
          <w:lang w:val="pt-BR"/>
        </w:rPr>
        <w:t>.</w:t>
      </w:r>
    </w:p>
    <w:p w:rsidR="00285ED7" w:rsidRPr="001948A8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Fluxo Principal</w:t>
      </w:r>
    </w:p>
    <w:p w:rsidR="00D6263D" w:rsidRDefault="008C7D7D" w:rsidP="00E46E3B">
      <w:pPr>
        <w:pStyle w:val="BodyText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 xml:space="preserve">Esse caso de uso começa quando o pai </w:t>
      </w:r>
      <w:r w:rsidR="00E46E3B">
        <w:rPr>
          <w:lang w:val="pt-BR"/>
        </w:rPr>
        <w:t>vai para a opção</w:t>
      </w:r>
      <w:r w:rsidR="004C2CA3">
        <w:rPr>
          <w:lang w:val="pt-BR"/>
        </w:rPr>
        <w:t>:</w:t>
      </w:r>
      <w:r w:rsidR="00D6263D">
        <w:rPr>
          <w:lang w:val="pt-BR"/>
        </w:rPr>
        <w:t xml:space="preserve"> </w:t>
      </w:r>
      <w:r w:rsidR="004C2CA3">
        <w:rPr>
          <w:lang w:val="pt-BR"/>
        </w:rPr>
        <w:t>C</w:t>
      </w:r>
      <w:r w:rsidR="00D6263D">
        <w:rPr>
          <w:lang w:val="pt-BR"/>
        </w:rPr>
        <w:t>onsulta</w:t>
      </w:r>
      <w:r w:rsidR="00E46E3B">
        <w:rPr>
          <w:lang w:val="pt-BR"/>
        </w:rPr>
        <w:t>r</w:t>
      </w:r>
      <w:r w:rsidR="00D6263D">
        <w:rPr>
          <w:lang w:val="pt-BR"/>
        </w:rPr>
        <w:t xml:space="preserve"> </w:t>
      </w:r>
      <w:r w:rsidR="004C2CA3">
        <w:rPr>
          <w:lang w:val="pt-BR"/>
        </w:rPr>
        <w:t>N</w:t>
      </w:r>
      <w:r w:rsidR="00D6263D">
        <w:rPr>
          <w:lang w:val="pt-BR"/>
        </w:rPr>
        <w:t>ota</w:t>
      </w:r>
      <w:r w:rsidR="004C2CA3">
        <w:rPr>
          <w:lang w:val="pt-BR"/>
        </w:rPr>
        <w:t>s</w:t>
      </w:r>
      <w:r w:rsidR="00D6263D">
        <w:rPr>
          <w:lang w:val="pt-BR"/>
        </w:rPr>
        <w:t>.</w:t>
      </w:r>
      <w:r w:rsidR="00D6263D" w:rsidRPr="003E7814">
        <w:rPr>
          <w:lang w:val="pt-BR"/>
        </w:rPr>
        <w:t xml:space="preserve"> </w:t>
      </w:r>
    </w:p>
    <w:p w:rsidR="004C2CA3" w:rsidRDefault="004C2CA3" w:rsidP="00D6263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lista os alunos associados àquele pai/responsável.</w:t>
      </w:r>
    </w:p>
    <w:p w:rsidR="004C2CA3" w:rsidRPr="003E7814" w:rsidRDefault="004C2CA3" w:rsidP="00D6263D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5672AD">
        <w:rPr>
          <w:lang w:val="pt-BR"/>
        </w:rPr>
        <w:t xml:space="preserve">pai seleciona </w:t>
      </w:r>
      <w:r>
        <w:rPr>
          <w:lang w:val="pt-BR"/>
        </w:rPr>
        <w:t>o aluno desejado.</w:t>
      </w:r>
    </w:p>
    <w:p w:rsidR="004C2CA3" w:rsidRDefault="004C2CA3" w:rsidP="004C2CA3">
      <w:pPr>
        <w:pStyle w:val="BodyText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sistema </w:t>
      </w:r>
      <w:r w:rsidR="005672AD">
        <w:rPr>
          <w:lang w:val="pt-BR"/>
        </w:rPr>
        <w:t xml:space="preserve">carrega </w:t>
      </w:r>
      <w:r>
        <w:rPr>
          <w:lang w:val="pt-BR"/>
        </w:rPr>
        <w:t>em tabela</w:t>
      </w:r>
      <w:r w:rsidR="005672AD">
        <w:rPr>
          <w:lang w:val="pt-BR"/>
        </w:rPr>
        <w:t xml:space="preserve"> todas</w:t>
      </w:r>
      <w:r>
        <w:rPr>
          <w:lang w:val="pt-BR"/>
        </w:rPr>
        <w:t xml:space="preserve"> as disciplinas e notas daquele aluno.</w:t>
      </w:r>
    </w:p>
    <w:p w:rsidR="00285ED7" w:rsidRPr="001948A8" w:rsidRDefault="003C6BB0" w:rsidP="00066F87">
      <w:pPr>
        <w:pStyle w:val="BodyText"/>
        <w:numPr>
          <w:ilvl w:val="0"/>
          <w:numId w:val="5"/>
        </w:numPr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066F87">
      <w:pPr>
        <w:pStyle w:val="Heading1"/>
        <w:rPr>
          <w:lang w:val="pt-BR"/>
        </w:rPr>
      </w:pPr>
      <w:r w:rsidRPr="001948A8">
        <w:rPr>
          <w:lang w:val="pt-BR"/>
        </w:rPr>
        <w:t>Fluxos Alternativos</w:t>
      </w:r>
    </w:p>
    <w:p w:rsidR="00EF45CE" w:rsidRPr="00D34E90" w:rsidRDefault="00D34E90" w:rsidP="00EF45CE">
      <w:pPr>
        <w:pStyle w:val="Heading2"/>
        <w:tabs>
          <w:tab w:val="clear" w:pos="576"/>
          <w:tab w:val="num" w:pos="860"/>
        </w:tabs>
        <w:jc w:val="both"/>
        <w:rPr>
          <w:lang w:val="pt-BR"/>
        </w:rPr>
      </w:pPr>
      <w:r w:rsidRPr="00D34E90">
        <w:rPr>
          <w:noProof/>
          <w:lang w:val="pt-BR" w:eastAsia="pt-BR"/>
        </w:rPr>
        <w:t>Pai não associado a aluno</w:t>
      </w:r>
      <w:r w:rsidR="00EF45CE" w:rsidRPr="00D34E90">
        <w:rPr>
          <w:lang w:val="pt-BR"/>
        </w:rPr>
        <w:t xml:space="preserve">   </w:t>
      </w:r>
    </w:p>
    <w:p w:rsidR="00D34E90" w:rsidRDefault="00D34E90" w:rsidP="00D34E90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Repita até o </w:t>
      </w:r>
      <w:r w:rsidR="00237AD4">
        <w:rPr>
          <w:lang w:val="pt-BR"/>
        </w:rPr>
        <w:t>2</w:t>
      </w:r>
      <w:r>
        <w:rPr>
          <w:lang w:val="pt-BR"/>
        </w:rPr>
        <w:t>º passo.</w:t>
      </w:r>
      <w:r w:rsidR="00237AD4">
        <w:rPr>
          <w:lang w:val="pt-BR"/>
        </w:rPr>
        <w:t xml:space="preserve"> </w:t>
      </w:r>
    </w:p>
    <w:p w:rsidR="00EF45CE" w:rsidRDefault="00EF45CE" w:rsidP="00EF45CE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237AD4">
        <w:rPr>
          <w:lang w:val="pt-BR"/>
        </w:rPr>
        <w:t>sistema exibe uma mensagem informando que o responsável não possui alunos vinculados.</w:t>
      </w:r>
    </w:p>
    <w:p w:rsidR="00237AD4" w:rsidRDefault="00237AD4" w:rsidP="00EF45CE">
      <w:pPr>
        <w:pStyle w:val="BodyText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sistema pede ao pai para comparecer a secretaria, para realizar vínculo.</w:t>
      </w:r>
    </w:p>
    <w:p w:rsidR="00285ED7" w:rsidRPr="001948A8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066F87">
      <w:pPr>
        <w:pStyle w:val="Heading2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066F87">
      <w:pPr>
        <w:pStyle w:val="BodyText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066F87">
      <w:pPr>
        <w:pStyle w:val="Heading2"/>
        <w:numPr>
          <w:ilvl w:val="1"/>
          <w:numId w:val="1"/>
        </w:numPr>
        <w:ind w:left="720" w:hanging="720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066F87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066F87">
      <w:pPr>
        <w:pStyle w:val="BodyText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Pós-condições</w:t>
      </w:r>
    </w:p>
    <w:p w:rsidR="006059DD" w:rsidRDefault="00611541" w:rsidP="00066F87">
      <w:pPr>
        <w:rPr>
          <w:lang w:val="pt-BR"/>
        </w:rPr>
      </w:pPr>
      <w:r>
        <w:rPr>
          <w:sz w:val="20"/>
          <w:szCs w:val="20"/>
          <w:lang w:val="pt-BR"/>
        </w:rPr>
        <w:t>Sem pós-condições.</w:t>
      </w:r>
      <w:r w:rsidR="00237AD4">
        <w:rPr>
          <w:lang w:val="pt-BR"/>
        </w:rPr>
        <w:br/>
      </w:r>
      <w:r w:rsidR="00237AD4">
        <w:rPr>
          <w:lang w:val="pt-BR"/>
        </w:rPr>
        <w:br/>
      </w:r>
      <w:r w:rsidR="00237AD4">
        <w:rPr>
          <w:lang w:val="pt-BR"/>
        </w:rPr>
        <w:br/>
      </w:r>
    </w:p>
    <w:p w:rsidR="00611541" w:rsidRPr="006059DD" w:rsidRDefault="00611541" w:rsidP="00066F87">
      <w:pPr>
        <w:rPr>
          <w:lang w:val="pt-BR"/>
        </w:rPr>
      </w:pPr>
    </w:p>
    <w:p w:rsidR="00285ED7" w:rsidRDefault="00285ED7" w:rsidP="00066F87">
      <w:pPr>
        <w:pStyle w:val="Heading1"/>
        <w:rPr>
          <w:lang w:val="pt-BR"/>
        </w:rPr>
      </w:pPr>
      <w:r w:rsidRPr="001948A8">
        <w:rPr>
          <w:lang w:val="pt-BR"/>
        </w:rPr>
        <w:t>Requisitos Adicionais</w:t>
      </w:r>
    </w:p>
    <w:p w:rsidR="00673AE3" w:rsidRPr="00237AD4" w:rsidRDefault="00673AE3" w:rsidP="00673AE3">
      <w:pPr>
        <w:rPr>
          <w:lang w:val="pt-BR"/>
        </w:rPr>
      </w:pPr>
    </w:p>
    <w:p w:rsidR="001722D5" w:rsidRDefault="001722D5" w:rsidP="00673AE3">
      <w:pPr>
        <w:rPr>
          <w:lang w:val="pt-BR"/>
        </w:rPr>
      </w:pPr>
    </w:p>
    <w:p w:rsidR="00237AD4" w:rsidRDefault="001621B1" w:rsidP="00673AE3">
      <w:pPr>
        <w:rPr>
          <w:lang w:val="pt-BR"/>
        </w:rPr>
      </w:pPr>
      <w:r w:rsidRPr="001621B1">
        <w:rPr>
          <w:noProof/>
          <w:lang w:val="pt-BR" w:eastAsia="pt-BR"/>
        </w:rPr>
        <w:lastRenderedPageBreak/>
        <w:drawing>
          <wp:inline distT="0" distB="0" distL="0" distR="0">
            <wp:extent cx="4435475" cy="7294880"/>
            <wp:effectExtent l="0" t="0" r="3175" b="1270"/>
            <wp:docPr id="1" name="Imagem 1" descr="C:\Users\Jomasio\Pictures\Nota da Discipl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masio\Pictures\Nota da Disciplin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729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AD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A08" w:rsidRDefault="00864A08">
      <w:r>
        <w:separator/>
      </w:r>
    </w:p>
  </w:endnote>
  <w:endnote w:type="continuationSeparator" w:id="0">
    <w:p w:rsidR="00864A08" w:rsidRDefault="00864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286C13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286C13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A08" w:rsidRDefault="00864A08">
      <w:r>
        <w:separator/>
      </w:r>
    </w:p>
  </w:footnote>
  <w:footnote w:type="continuationSeparator" w:id="0">
    <w:p w:rsidR="00864A08" w:rsidRDefault="00864A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6F87"/>
    <w:rsid w:val="00075BC0"/>
    <w:rsid w:val="000E61B3"/>
    <w:rsid w:val="001621B1"/>
    <w:rsid w:val="001722D5"/>
    <w:rsid w:val="001948A8"/>
    <w:rsid w:val="001A6B47"/>
    <w:rsid w:val="0022098D"/>
    <w:rsid w:val="00227D59"/>
    <w:rsid w:val="00237AD4"/>
    <w:rsid w:val="00285ED7"/>
    <w:rsid w:val="00286C13"/>
    <w:rsid w:val="002D0655"/>
    <w:rsid w:val="00305784"/>
    <w:rsid w:val="00342D27"/>
    <w:rsid w:val="003772FD"/>
    <w:rsid w:val="0039115E"/>
    <w:rsid w:val="00392AE7"/>
    <w:rsid w:val="003A5197"/>
    <w:rsid w:val="003A5583"/>
    <w:rsid w:val="003C498B"/>
    <w:rsid w:val="003C6BB0"/>
    <w:rsid w:val="004342BA"/>
    <w:rsid w:val="00485FBA"/>
    <w:rsid w:val="004C0282"/>
    <w:rsid w:val="004C2CA3"/>
    <w:rsid w:val="004F412E"/>
    <w:rsid w:val="005231A6"/>
    <w:rsid w:val="005672AD"/>
    <w:rsid w:val="005D1F72"/>
    <w:rsid w:val="006059DD"/>
    <w:rsid w:val="00611541"/>
    <w:rsid w:val="00652D94"/>
    <w:rsid w:val="00654297"/>
    <w:rsid w:val="0066700D"/>
    <w:rsid w:val="00673AE3"/>
    <w:rsid w:val="0067412E"/>
    <w:rsid w:val="00710F84"/>
    <w:rsid w:val="0071514F"/>
    <w:rsid w:val="00752B63"/>
    <w:rsid w:val="00760F84"/>
    <w:rsid w:val="00805133"/>
    <w:rsid w:val="00814E4F"/>
    <w:rsid w:val="008219B7"/>
    <w:rsid w:val="00843CED"/>
    <w:rsid w:val="00864A08"/>
    <w:rsid w:val="008C7D7D"/>
    <w:rsid w:val="00915FBC"/>
    <w:rsid w:val="00933AB4"/>
    <w:rsid w:val="00950F68"/>
    <w:rsid w:val="00953038"/>
    <w:rsid w:val="009D7CA4"/>
    <w:rsid w:val="00A50BDC"/>
    <w:rsid w:val="00AD0772"/>
    <w:rsid w:val="00B104F8"/>
    <w:rsid w:val="00B26E62"/>
    <w:rsid w:val="00B4620A"/>
    <w:rsid w:val="00B9279E"/>
    <w:rsid w:val="00BB3C0E"/>
    <w:rsid w:val="00C074B7"/>
    <w:rsid w:val="00D2182F"/>
    <w:rsid w:val="00D23E92"/>
    <w:rsid w:val="00D34E90"/>
    <w:rsid w:val="00D6263D"/>
    <w:rsid w:val="00D7168B"/>
    <w:rsid w:val="00DC15C6"/>
    <w:rsid w:val="00DD3F62"/>
    <w:rsid w:val="00DE44C2"/>
    <w:rsid w:val="00E46E3B"/>
    <w:rsid w:val="00EF45CE"/>
    <w:rsid w:val="00F55D39"/>
    <w:rsid w:val="00F726E0"/>
    <w:rsid w:val="00F75AC3"/>
    <w:rsid w:val="00F8071A"/>
    <w:rsid w:val="00FB064F"/>
    <w:rsid w:val="00FF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DCF878-0D7F-455B-AB0A-BD8EC57E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EF45C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65</TotalTime>
  <Pages>1</Pages>
  <Words>155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Junior, Manasses A.</cp:lastModifiedBy>
  <cp:revision>36</cp:revision>
  <cp:lastPrinted>2015-04-08T03:49:00Z</cp:lastPrinted>
  <dcterms:created xsi:type="dcterms:W3CDTF">2015-10-07T20:36:00Z</dcterms:created>
  <dcterms:modified xsi:type="dcterms:W3CDTF">2015-12-16T17:23:00Z</dcterms:modified>
</cp:coreProperties>
</file>