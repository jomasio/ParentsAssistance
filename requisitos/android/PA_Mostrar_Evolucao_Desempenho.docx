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18" w:rsidRDefault="00516A18">
      <w:pPr>
        <w:pStyle w:val="Ttulo"/>
        <w:rPr>
          <w:lang w:val="pt-BR"/>
        </w:rPr>
      </w:pPr>
      <w:r>
        <w:rPr>
          <w:lang w:val="pt-BR"/>
        </w:rPr>
        <w:t>ParentsAssistance</w:t>
      </w:r>
    </w:p>
    <w:p w:rsidR="00285ED7" w:rsidRPr="007515F5" w:rsidRDefault="00285ED7" w:rsidP="00516A18">
      <w:pPr>
        <w:pStyle w:val="Ttulo"/>
        <w:jc w:val="left"/>
        <w:rPr>
          <w:lang w:val="pt-BR"/>
        </w:rPr>
      </w:pPr>
      <w:r w:rsidRPr="007515F5">
        <w:rPr>
          <w:lang w:val="pt-BR"/>
        </w:rPr>
        <w:t>Ca</w:t>
      </w:r>
      <w:r w:rsidR="007515F5" w:rsidRPr="007515F5">
        <w:rPr>
          <w:lang w:val="pt-BR"/>
        </w:rPr>
        <w:t xml:space="preserve">so de Uso: </w:t>
      </w:r>
      <w:r w:rsidR="00F864DB">
        <w:rPr>
          <w:lang w:val="pt-BR"/>
        </w:rPr>
        <w:t>Evolução de desempenho</w:t>
      </w:r>
      <w:r w:rsidR="00516A18" w:rsidRPr="007515F5">
        <w:rPr>
          <w:lang w:val="pt-BR"/>
        </w:rPr>
        <w:t xml:space="preserve"> 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Descrição Resumida</w:t>
      </w:r>
    </w:p>
    <w:p w:rsidR="00285ED7" w:rsidRPr="007515F5" w:rsidRDefault="007515F5" w:rsidP="00DD62E0">
      <w:pPr>
        <w:pStyle w:val="Corpodetexto"/>
        <w:jc w:val="both"/>
        <w:rPr>
          <w:lang w:val="pt-BR"/>
        </w:rPr>
      </w:pPr>
      <w:r w:rsidRPr="007515F5">
        <w:rPr>
          <w:lang w:val="pt-BR"/>
        </w:rPr>
        <w:t>Est</w:t>
      </w:r>
      <w:r w:rsidR="00516A18">
        <w:rPr>
          <w:lang w:val="pt-BR"/>
        </w:rPr>
        <w:t>e caso d</w:t>
      </w:r>
      <w:r w:rsidR="00F864DB">
        <w:rPr>
          <w:lang w:val="pt-BR"/>
        </w:rPr>
        <w:t>e uso tem a finalidade mostrar o desempen</w:t>
      </w:r>
      <w:r w:rsidR="00FC10F2">
        <w:rPr>
          <w:lang w:val="pt-BR"/>
        </w:rPr>
        <w:t>ho do aluno através de gráfico d</w:t>
      </w:r>
      <w:r w:rsidR="00F864DB">
        <w:rPr>
          <w:lang w:val="pt-BR"/>
        </w:rPr>
        <w:t>as</w:t>
      </w:r>
      <w:r w:rsidR="00516A18">
        <w:rPr>
          <w:lang w:val="pt-BR"/>
        </w:rPr>
        <w:t xml:space="preserve"> disciplinas</w:t>
      </w:r>
      <w:r w:rsidR="00FC10F2">
        <w:rPr>
          <w:lang w:val="pt-BR"/>
        </w:rPr>
        <w:t xml:space="preserve"> com suas notas</w:t>
      </w:r>
      <w:r w:rsidR="00DD62E0">
        <w:rPr>
          <w:lang w:val="pt-BR"/>
        </w:rPr>
        <w:t>.</w:t>
      </w:r>
    </w:p>
    <w:p w:rsidR="007C2CBF" w:rsidRPr="007C2CBF" w:rsidRDefault="00285ED7" w:rsidP="007C2CBF">
      <w:pPr>
        <w:pStyle w:val="Ttulo1"/>
        <w:jc w:val="both"/>
        <w:rPr>
          <w:lang w:val="pt-BR"/>
        </w:rPr>
      </w:pPr>
      <w:r w:rsidRPr="007515F5">
        <w:rPr>
          <w:lang w:val="pt-BR"/>
        </w:rPr>
        <w:t>Descrição dos Atores</w:t>
      </w:r>
    </w:p>
    <w:p w:rsidR="00285ED7" w:rsidRDefault="007C2CBF" w:rsidP="00DD62E0">
      <w:pPr>
        <w:pStyle w:val="Ttulo2"/>
        <w:jc w:val="both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Pai</w:t>
      </w:r>
    </w:p>
    <w:p w:rsidR="007C2CBF" w:rsidRPr="007C2CBF" w:rsidRDefault="007C2CBF" w:rsidP="007C2CBF">
      <w:pPr>
        <w:pStyle w:val="Ttulo2"/>
        <w:jc w:val="both"/>
        <w:rPr>
          <w:rFonts w:ascii="Times New Roman" w:hAnsi="Times New Roman"/>
          <w:b w:val="0"/>
          <w:lang w:val="pt-BR"/>
        </w:rPr>
      </w:pPr>
      <w:r w:rsidRPr="007C2CBF">
        <w:rPr>
          <w:rFonts w:ascii="Times New Roman" w:hAnsi="Times New Roman"/>
          <w:b w:val="0"/>
          <w:lang w:val="pt-BR"/>
        </w:rPr>
        <w:t>Sistema</w:t>
      </w:r>
      <w:r>
        <w:rPr>
          <w:rFonts w:ascii="Times New Roman" w:hAnsi="Times New Roman"/>
          <w:b w:val="0"/>
          <w:lang w:val="pt-BR"/>
        </w:rPr>
        <w:br/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Pré-condições</w:t>
      </w:r>
    </w:p>
    <w:p w:rsidR="00285ED7" w:rsidRPr="007515F5" w:rsidRDefault="00516A18" w:rsidP="00DD62E0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 aluno </w:t>
      </w:r>
      <w:r w:rsidR="007C2CBF">
        <w:rPr>
          <w:lang w:val="pt-BR"/>
        </w:rPr>
        <w:t xml:space="preserve">deve </w:t>
      </w:r>
      <w:r>
        <w:rPr>
          <w:lang w:val="pt-BR"/>
        </w:rPr>
        <w:t>esta</w:t>
      </w:r>
      <w:r w:rsidR="007C2CBF">
        <w:rPr>
          <w:lang w:val="pt-BR"/>
        </w:rPr>
        <w:t>r</w:t>
      </w:r>
      <w:r>
        <w:rPr>
          <w:lang w:val="pt-BR"/>
        </w:rPr>
        <w:t xml:space="preserve"> matriculado.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Fluxo Principal</w:t>
      </w:r>
    </w:p>
    <w:p w:rsidR="00AB4AFD" w:rsidRPr="008C7D7D" w:rsidRDefault="00AB4AFD" w:rsidP="00AB4AFD">
      <w:pPr>
        <w:pStyle w:val="Corpodetexto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Esse caso de uso começa quando o pai está no menu contendo as opções referentes a seu usuário.</w:t>
      </w:r>
    </w:p>
    <w:p w:rsidR="00AB4AFD" w:rsidRDefault="00AB4AFD" w:rsidP="00AB4AFD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Responsável pelo aluno toca o botão: Consulta Notas.</w:t>
      </w:r>
      <w:r w:rsidRPr="003E7814">
        <w:rPr>
          <w:lang w:val="pt-BR"/>
        </w:rPr>
        <w:t xml:space="preserve"> </w:t>
      </w:r>
      <w:r>
        <w:rPr>
          <w:lang w:val="pt-BR"/>
        </w:rPr>
        <w:t>[FA1]</w:t>
      </w:r>
    </w:p>
    <w:p w:rsidR="00AB4AFD" w:rsidRDefault="00AB4AFD" w:rsidP="00AB4AFD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lista os alunos associados àquele pai/responsável.</w:t>
      </w:r>
    </w:p>
    <w:p w:rsidR="00AB4AFD" w:rsidRPr="003E7814" w:rsidRDefault="00AB4AFD" w:rsidP="00AB4AFD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pai toca o botão com o nome do aluno desejado.</w:t>
      </w:r>
    </w:p>
    <w:p w:rsidR="00285ED7" w:rsidRPr="007515F5" w:rsidRDefault="00B6237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exibe o </w:t>
      </w:r>
      <w:r w:rsidR="00F864DB">
        <w:rPr>
          <w:lang w:val="pt-BR"/>
        </w:rPr>
        <w:t>gráfico de desempenho do aluno</w:t>
      </w:r>
      <w:r w:rsidR="00A058F1">
        <w:rPr>
          <w:lang w:val="pt-BR"/>
        </w:rPr>
        <w:t>.</w:t>
      </w:r>
      <w:r>
        <w:rPr>
          <w:lang w:val="pt-BR"/>
        </w:rPr>
        <w:t xml:space="preserve"> </w:t>
      </w:r>
    </w:p>
    <w:p w:rsidR="00285ED7" w:rsidRPr="007515F5" w:rsidRDefault="003C6BB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O caso de uso é encerrado</w:t>
      </w:r>
      <w:r w:rsidR="00285ED7" w:rsidRPr="007515F5">
        <w:rPr>
          <w:lang w:val="pt-BR"/>
        </w:rPr>
        <w:t>.</w:t>
      </w:r>
    </w:p>
    <w:p w:rsidR="00285ED7" w:rsidRDefault="003C6BB0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Fluxos Alternativos</w:t>
      </w:r>
    </w:p>
    <w:p w:rsidR="004E7FE7" w:rsidRDefault="004E7FE7" w:rsidP="004E7FE7">
      <w:pPr>
        <w:pStyle w:val="Ttulo2"/>
        <w:tabs>
          <w:tab w:val="clear" w:pos="576"/>
          <w:tab w:val="num" w:pos="860"/>
        </w:tabs>
        <w:jc w:val="both"/>
        <w:rPr>
          <w:lang w:val="pt-BR"/>
        </w:rPr>
      </w:pPr>
      <w:r>
        <w:rPr>
          <w:b w:val="0"/>
          <w:noProof/>
          <w:lang w:eastAsia="pt-BR"/>
        </w:rPr>
        <w:t>Desempenho vazio</w:t>
      </w:r>
      <w:r>
        <w:rPr>
          <w:b w:val="0"/>
          <w:lang w:val="pt-BR"/>
        </w:rPr>
        <w:t xml:space="preserve">   </w:t>
      </w:r>
    </w:p>
    <w:p w:rsidR="004E7FE7" w:rsidRPr="00530141" w:rsidRDefault="00530141" w:rsidP="00530141">
      <w:pPr>
        <w:pStyle w:val="Corpodetexto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 xml:space="preserve">Repita até o 4º passo. </w:t>
      </w:r>
    </w:p>
    <w:p w:rsidR="00016BE1" w:rsidRPr="00AB4AFD" w:rsidRDefault="004E7FE7" w:rsidP="00AB4AFD">
      <w:pPr>
        <w:pStyle w:val="Corpodetexto"/>
        <w:numPr>
          <w:ilvl w:val="0"/>
          <w:numId w:val="11"/>
        </w:numPr>
        <w:jc w:val="both"/>
        <w:rPr>
          <w:lang w:val="pt-BR"/>
        </w:rPr>
      </w:pPr>
      <w:r w:rsidRPr="00AB4AFD">
        <w:rPr>
          <w:lang w:val="pt-BR"/>
        </w:rPr>
        <w:t xml:space="preserve">O sistema exibe uma mensagem de erro informando que não existe disciplinas </w:t>
      </w:r>
      <w:r w:rsidR="00AB4AFD" w:rsidRPr="00AB4AFD">
        <w:rPr>
          <w:lang w:val="pt-BR"/>
        </w:rPr>
        <w:t>cadastradas para</w:t>
      </w:r>
      <w:r w:rsidRPr="00AB4AFD">
        <w:rPr>
          <w:lang w:val="pt-BR"/>
        </w:rPr>
        <w:t xml:space="preserve"> aluno.</w:t>
      </w:r>
      <w:r w:rsidR="00AB4AFD" w:rsidRPr="00AB4AFD">
        <w:rPr>
          <w:lang w:val="pt-BR"/>
        </w:rPr>
        <w:t xml:space="preserve"> 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Cenários Principais</w:t>
      </w:r>
    </w:p>
    <w:p w:rsidR="00285ED7" w:rsidRPr="007515F5" w:rsidRDefault="00B62370" w:rsidP="00DD62E0">
      <w:pPr>
        <w:pStyle w:val="Ttulo2"/>
        <w:jc w:val="both"/>
        <w:rPr>
          <w:lang w:val="pt-BR"/>
        </w:rPr>
      </w:pPr>
      <w:r>
        <w:rPr>
          <w:lang w:val="pt-BR"/>
        </w:rPr>
        <w:t>C</w:t>
      </w:r>
      <w:r w:rsidR="00285ED7" w:rsidRPr="007515F5">
        <w:rPr>
          <w:lang w:val="pt-BR"/>
        </w:rPr>
        <w:t>enário 1</w:t>
      </w:r>
    </w:p>
    <w:p w:rsidR="00285ED7" w:rsidRDefault="00B62370" w:rsidP="00DD62E0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</w:t>
      </w:r>
    </w:p>
    <w:p w:rsidR="009F4FDE" w:rsidRDefault="009F4FDE" w:rsidP="009F4FDE">
      <w:pPr>
        <w:pStyle w:val="Ttulo2"/>
        <w:jc w:val="both"/>
        <w:rPr>
          <w:lang w:val="pt-BR"/>
        </w:rPr>
      </w:pPr>
      <w:r>
        <w:rPr>
          <w:lang w:val="pt-BR"/>
        </w:rPr>
        <w:t>Cenário 2</w:t>
      </w:r>
    </w:p>
    <w:p w:rsidR="009F4FDE" w:rsidRDefault="00530141" w:rsidP="009F4FDE">
      <w:pPr>
        <w:pStyle w:val="Corpodetexto"/>
        <w:ind w:left="1440"/>
        <w:jc w:val="both"/>
        <w:rPr>
          <w:lang w:val="pt-BR"/>
        </w:rPr>
      </w:pPr>
      <w:r>
        <w:rPr>
          <w:lang w:val="pt-BR"/>
        </w:rPr>
        <w:t xml:space="preserve">1.   </w:t>
      </w:r>
      <w:r w:rsidR="009F4FDE">
        <w:rPr>
          <w:lang w:val="pt-BR"/>
        </w:rPr>
        <w:t>Fluxo Principal</w:t>
      </w:r>
    </w:p>
    <w:p w:rsidR="009F4FDE" w:rsidRPr="009F4FDE" w:rsidRDefault="00530141" w:rsidP="009F4FDE">
      <w:pPr>
        <w:pStyle w:val="Corpodetexto"/>
        <w:ind w:left="1440"/>
        <w:jc w:val="both"/>
        <w:rPr>
          <w:lang w:val="pt-BR"/>
        </w:rPr>
      </w:pPr>
      <w:r>
        <w:rPr>
          <w:lang w:val="pt-BR"/>
        </w:rPr>
        <w:t>2    Fluxo</w:t>
      </w:r>
      <w:r w:rsidR="009F4FDE">
        <w:rPr>
          <w:lang w:val="pt-BR"/>
        </w:rPr>
        <w:t xml:space="preserve"> </w:t>
      </w:r>
      <w:r>
        <w:rPr>
          <w:lang w:val="pt-BR"/>
        </w:rPr>
        <w:t>A</w:t>
      </w:r>
      <w:r w:rsidR="009F4FDE">
        <w:rPr>
          <w:lang w:val="pt-BR"/>
        </w:rPr>
        <w:t>lternativo</w:t>
      </w:r>
      <w:r>
        <w:rPr>
          <w:lang w:val="pt-BR"/>
        </w:rPr>
        <w:t xml:space="preserve"> 1</w:t>
      </w:r>
      <w:r w:rsidR="009F4FDE">
        <w:rPr>
          <w:lang w:val="pt-BR"/>
        </w:rPr>
        <w:t>.</w:t>
      </w:r>
    </w:p>
    <w:p w:rsidR="00285ED7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Pós-condições</w:t>
      </w:r>
    </w:p>
    <w:p w:rsidR="00B62370" w:rsidRDefault="00530141" w:rsidP="00DD62E0">
      <w:pPr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Sem pós-condições.</w:t>
      </w:r>
    </w:p>
    <w:p w:rsidR="009F21DF" w:rsidRDefault="009F21DF" w:rsidP="00DD62E0">
      <w:pPr>
        <w:jc w:val="both"/>
        <w:rPr>
          <w:sz w:val="20"/>
          <w:szCs w:val="20"/>
          <w:lang w:val="pt-BR"/>
        </w:rPr>
      </w:pPr>
    </w:p>
    <w:p w:rsidR="009F21DF" w:rsidRDefault="009F21DF" w:rsidP="00DD62E0">
      <w:pPr>
        <w:jc w:val="both"/>
        <w:rPr>
          <w:sz w:val="20"/>
          <w:szCs w:val="20"/>
          <w:lang w:val="pt-BR"/>
        </w:rPr>
      </w:pPr>
    </w:p>
    <w:p w:rsidR="009F21DF" w:rsidRDefault="009F21DF" w:rsidP="00DD62E0">
      <w:pPr>
        <w:jc w:val="both"/>
        <w:rPr>
          <w:sz w:val="20"/>
          <w:szCs w:val="20"/>
          <w:lang w:val="pt-BR"/>
        </w:rPr>
      </w:pPr>
    </w:p>
    <w:p w:rsidR="009F21DF" w:rsidRPr="00016BE1" w:rsidRDefault="009F21DF" w:rsidP="00DD62E0">
      <w:pPr>
        <w:jc w:val="both"/>
        <w:rPr>
          <w:sz w:val="20"/>
          <w:szCs w:val="20"/>
          <w:lang w:val="pt-BR"/>
        </w:rPr>
      </w:pPr>
    </w:p>
    <w:p w:rsidR="00B85D82" w:rsidRDefault="00285ED7" w:rsidP="00B85D82">
      <w:pPr>
        <w:pStyle w:val="Ttulo1"/>
        <w:jc w:val="both"/>
        <w:rPr>
          <w:lang w:val="pt-BR"/>
        </w:rPr>
      </w:pPr>
      <w:r w:rsidRPr="007515F5">
        <w:rPr>
          <w:lang w:val="pt-BR"/>
        </w:rPr>
        <w:lastRenderedPageBreak/>
        <w:t>Requisitos Adicionais</w:t>
      </w:r>
    </w:p>
    <w:p w:rsidR="009F21DF" w:rsidRDefault="009F21DF" w:rsidP="00CF4554">
      <w:pPr>
        <w:rPr>
          <w:lang w:val="pt-BR"/>
        </w:rPr>
      </w:pPr>
    </w:p>
    <w:p w:rsidR="00CF4554" w:rsidRPr="00CF4554" w:rsidRDefault="00CF4554" w:rsidP="00CF4554">
      <w:pPr>
        <w:rPr>
          <w:lang w:val="pt-BR"/>
        </w:rPr>
      </w:pPr>
    </w:p>
    <w:p w:rsidR="00B85D82" w:rsidRPr="00B85D82" w:rsidRDefault="00B85D82" w:rsidP="00B85D82">
      <w:pPr>
        <w:rPr>
          <w:lang w:val="pt-BR"/>
        </w:rPr>
      </w:pPr>
    </w:p>
    <w:p w:rsidR="00CF4554" w:rsidRDefault="005E2A46" w:rsidP="009364DE">
      <w:r w:rsidRPr="005E2A46">
        <w:rPr>
          <w:noProof/>
          <w:lang w:val="pt-BR" w:eastAsia="pt-BR"/>
        </w:rPr>
        <w:drawing>
          <wp:inline distT="0" distB="0" distL="0" distR="0">
            <wp:extent cx="4435475" cy="7294880"/>
            <wp:effectExtent l="0" t="0" r="3175" b="1270"/>
            <wp:docPr id="1" name="Imagem 1" descr="C:\Users\Jomasio\Desktop\ATUALIZADA\gra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masio\Desktop\ATUALIZADA\graf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729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4554" w:rsidRDefault="00CF4554" w:rsidP="009364DE"/>
    <w:p w:rsidR="00B85D82" w:rsidRPr="009D2B11" w:rsidRDefault="00B85D82" w:rsidP="009364DE">
      <w:pPr>
        <w:jc w:val="both"/>
        <w:rPr>
          <w:b/>
          <w:lang w:val="pt-BR"/>
        </w:rPr>
      </w:pPr>
    </w:p>
    <w:sectPr w:rsidR="00B85D82" w:rsidRPr="009D2B11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5CC" w:rsidRDefault="00BF45CC">
      <w:r>
        <w:separator/>
      </w:r>
    </w:p>
  </w:endnote>
  <w:endnote w:type="continuationSeparator" w:id="0">
    <w:p w:rsidR="00BF45CC" w:rsidRDefault="00BF4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5E2A46">
            <w:rPr>
              <w:rStyle w:val="Nmerodepgina"/>
              <w:noProof/>
              <w:sz w:val="20"/>
            </w:rPr>
            <w:t>3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5E2A46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5CC" w:rsidRDefault="00BF45CC">
      <w:r>
        <w:separator/>
      </w:r>
    </w:p>
  </w:footnote>
  <w:footnote w:type="continuationSeparator" w:id="0">
    <w:p w:rsidR="00BF45CC" w:rsidRDefault="00BF45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516A18" w:rsidP="003C6BB0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D21F70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</w:t>
          </w:r>
          <w:r w:rsidR="008A5441">
            <w:rPr>
              <w:sz w:val="20"/>
              <w:lang w:val="pt-BR"/>
            </w:rPr>
            <w:t>:</w:t>
          </w:r>
          <w:r w:rsidR="00516A18">
            <w:rPr>
              <w:sz w:val="20"/>
              <w:lang w:val="pt-BR"/>
            </w:rPr>
            <w:t xml:space="preserve"> 00.01</w:t>
          </w:r>
        </w:p>
      </w:tc>
    </w:tr>
    <w:tr w:rsidR="00285ED7">
      <w:tc>
        <w:tcPr>
          <w:tcW w:w="6379" w:type="dxa"/>
        </w:tcPr>
        <w:p w:rsidR="00285ED7" w:rsidRDefault="00285ED7" w:rsidP="00767455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767455">
            <w:rPr>
              <w:sz w:val="20"/>
              <w:lang w:val="pt-BR"/>
            </w:rPr>
            <w:t>evolução e desempenho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285ED7" w:rsidRDefault="00767455" w:rsidP="00767455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10</w:t>
          </w:r>
          <w:r w:rsidR="00516A18">
            <w:rPr>
              <w:sz w:val="20"/>
              <w:lang w:val="pt-BR"/>
            </w:rPr>
            <w:t>/</w:t>
          </w:r>
          <w:r>
            <w:rPr>
              <w:sz w:val="20"/>
              <w:lang w:val="pt-BR"/>
            </w:rPr>
            <w:t>10</w:t>
          </w:r>
          <w:r w:rsidR="007515F5">
            <w:rPr>
              <w:sz w:val="20"/>
              <w:lang w:val="pt-BR"/>
            </w:rPr>
            <w:t>/15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9EE651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6907285"/>
    <w:multiLevelType w:val="multilevel"/>
    <w:tmpl w:val="64E66724"/>
    <w:lvl w:ilvl="0">
      <w:start w:val="1"/>
      <w:numFmt w:val="decimal"/>
      <w:lvlText w:val="%1.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 w15:restartNumberingAfterBreak="0">
    <w:nsid w:val="107C250D"/>
    <w:multiLevelType w:val="hybridMultilevel"/>
    <w:tmpl w:val="96EC4D7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8E60BF"/>
    <w:multiLevelType w:val="hybridMultilevel"/>
    <w:tmpl w:val="ABA8B7A8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3"/>
  </w:num>
  <w:num w:numId="10">
    <w:abstractNumId w:val="5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F5"/>
    <w:rsid w:val="00016BE1"/>
    <w:rsid w:val="00044475"/>
    <w:rsid w:val="00053294"/>
    <w:rsid w:val="00160562"/>
    <w:rsid w:val="00285ED7"/>
    <w:rsid w:val="003571C8"/>
    <w:rsid w:val="00390EDF"/>
    <w:rsid w:val="003C6BB0"/>
    <w:rsid w:val="00447516"/>
    <w:rsid w:val="004C3666"/>
    <w:rsid w:val="004E7FE7"/>
    <w:rsid w:val="00516A18"/>
    <w:rsid w:val="00530141"/>
    <w:rsid w:val="005E2A46"/>
    <w:rsid w:val="00614446"/>
    <w:rsid w:val="006910E7"/>
    <w:rsid w:val="006948AC"/>
    <w:rsid w:val="006E6296"/>
    <w:rsid w:val="007515F5"/>
    <w:rsid w:val="00767455"/>
    <w:rsid w:val="00797490"/>
    <w:rsid w:val="007C2CBF"/>
    <w:rsid w:val="007D2262"/>
    <w:rsid w:val="007F4E30"/>
    <w:rsid w:val="00810958"/>
    <w:rsid w:val="00812EA3"/>
    <w:rsid w:val="008358DE"/>
    <w:rsid w:val="008660DD"/>
    <w:rsid w:val="00881F99"/>
    <w:rsid w:val="008A5441"/>
    <w:rsid w:val="008E6859"/>
    <w:rsid w:val="0091640E"/>
    <w:rsid w:val="009364DE"/>
    <w:rsid w:val="009A03C1"/>
    <w:rsid w:val="009A3F0E"/>
    <w:rsid w:val="009C20A9"/>
    <w:rsid w:val="009D2B11"/>
    <w:rsid w:val="009F0B5C"/>
    <w:rsid w:val="009F21DF"/>
    <w:rsid w:val="009F4FDE"/>
    <w:rsid w:val="00A058F1"/>
    <w:rsid w:val="00A21BAA"/>
    <w:rsid w:val="00A7143C"/>
    <w:rsid w:val="00AB4AFD"/>
    <w:rsid w:val="00B02AB9"/>
    <w:rsid w:val="00B62370"/>
    <w:rsid w:val="00B85D82"/>
    <w:rsid w:val="00B9279E"/>
    <w:rsid w:val="00BF45CC"/>
    <w:rsid w:val="00CF4554"/>
    <w:rsid w:val="00D21F70"/>
    <w:rsid w:val="00DD62E0"/>
    <w:rsid w:val="00E16CEC"/>
    <w:rsid w:val="00E22C20"/>
    <w:rsid w:val="00E6612A"/>
    <w:rsid w:val="00ED52E2"/>
    <w:rsid w:val="00F864DB"/>
    <w:rsid w:val="00FB2287"/>
    <w:rsid w:val="00FC10F2"/>
    <w:rsid w:val="00FC7F76"/>
    <w:rsid w:val="00FE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CD4957B-30DA-483D-80D5-1007B8F9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aliases w:val="PSC_Titulo_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aliases w:val="PSC_Titulo_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aliases w:val="PSC_Titulo_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aliases w:val="PSC_Titulo_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link w:val="Corpodetexto"/>
    <w:semiHidden/>
    <w:rsid w:val="007515F5"/>
    <w:rPr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6A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A18"/>
    <w:rPr>
      <w:rFonts w:ascii="Tahoma" w:hAnsi="Tahoma" w:cs="Tahoma"/>
      <w:sz w:val="16"/>
      <w:szCs w:val="16"/>
      <w:lang w:val="en-US" w:eastAsia="en-US"/>
    </w:rPr>
  </w:style>
  <w:style w:type="paragraph" w:styleId="Sumrio4">
    <w:name w:val="toc 4"/>
    <w:basedOn w:val="Normal"/>
    <w:next w:val="Normal"/>
    <w:autoRedefine/>
    <w:semiHidden/>
    <w:rsid w:val="00810958"/>
    <w:pPr>
      <w:ind w:left="660"/>
    </w:pPr>
    <w:rPr>
      <w:rFonts w:ascii="Times" w:hAnsi="Times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2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72</TotalTime>
  <Pages>3</Pages>
  <Words>150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Jomasio</cp:lastModifiedBy>
  <cp:revision>17</cp:revision>
  <cp:lastPrinted>2015-04-09T02:54:00Z</cp:lastPrinted>
  <dcterms:created xsi:type="dcterms:W3CDTF">2015-10-13T12:22:00Z</dcterms:created>
  <dcterms:modified xsi:type="dcterms:W3CDTF">2015-12-09T19:58:00Z</dcterms:modified>
</cp:coreProperties>
</file>