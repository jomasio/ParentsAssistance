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BB55F1" w:rsidRDefault="00BB55F1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BB55F1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8F33D6">
        <w:rPr>
          <w:lang w:val="pt-BR"/>
        </w:rPr>
        <w:t>notas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>inalidade mostrar as notas das</w:t>
      </w:r>
      <w:r w:rsidR="00516A18">
        <w:rPr>
          <w:lang w:val="pt-BR"/>
        </w:rPr>
        <w:t xml:space="preserve"> disciplinas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BB55F1" w:rsidRDefault="00570D95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BB55F1">
        <w:rPr>
          <w:rFonts w:ascii="Times New Roman" w:hAnsi="Times New Roman"/>
          <w:b w:val="0"/>
          <w:lang w:val="pt-BR"/>
        </w:rPr>
        <w:t xml:space="preserve">Funcionário </w:t>
      </w:r>
      <w:r w:rsidR="00BB55F1" w:rsidRPr="00BB55F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</w:t>
      </w:r>
      <w:r w:rsidR="00BB55F1">
        <w:rPr>
          <w:lang w:val="pt-BR"/>
        </w:rPr>
        <w:t>quando o professor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 xml:space="preserve">abre a opção de Gerar </w:t>
      </w:r>
      <w:r w:rsidR="008F33D6">
        <w:rPr>
          <w:lang w:val="pt-BR"/>
        </w:rPr>
        <w:t>a nota do aluno</w:t>
      </w:r>
      <w:r w:rsidR="007515F5">
        <w:rPr>
          <w:lang w:val="pt-BR"/>
        </w:rPr>
        <w:t>.</w:t>
      </w:r>
    </w:p>
    <w:p w:rsidR="00285ED7" w:rsidRPr="00B62370" w:rsidRDefault="00BB55F1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</w:t>
      </w:r>
      <w:r w:rsidR="00516A18">
        <w:rPr>
          <w:lang w:val="pt-BR"/>
        </w:rPr>
        <w:t xml:space="preserve"> do aluno recebido</w:t>
      </w:r>
      <w:r w:rsidR="00B62370">
        <w:rPr>
          <w:lang w:val="pt-BR"/>
        </w:rPr>
        <w:t xml:space="preserve"> em </w:t>
      </w:r>
      <w:r w:rsidR="008F33D6">
        <w:rPr>
          <w:lang w:val="pt-BR"/>
        </w:rPr>
        <w:t>alerta de nota</w:t>
      </w:r>
      <w:r>
        <w:rPr>
          <w:lang w:val="pt-BR"/>
        </w:rPr>
        <w:t xml:space="preserve"> para o pai cadastrado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8F33D6">
        <w:rPr>
          <w:lang w:val="pt-BR"/>
        </w:rPr>
        <w:t>alerta de nota</w:t>
      </w:r>
      <w:r>
        <w:rPr>
          <w:lang w:val="pt-BR"/>
        </w:rPr>
        <w:t xml:space="preserve"> </w:t>
      </w:r>
      <w:r w:rsidR="00BB55F1">
        <w:rPr>
          <w:lang w:val="pt-BR"/>
        </w:rPr>
        <w:t>do aluno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BB55F1" w:rsidRDefault="00BB55F1" w:rsidP="00BB55F1">
      <w:pPr>
        <w:ind w:left="720"/>
        <w:rPr>
          <w:sz w:val="20"/>
          <w:szCs w:val="20"/>
          <w:lang w:val="pt-BR"/>
        </w:rPr>
      </w:pPr>
      <w:r w:rsidRPr="00BB55F1">
        <w:rPr>
          <w:sz w:val="20"/>
          <w:szCs w:val="20"/>
          <w:lang w:val="pt-BR"/>
        </w:rPr>
        <w:t>Funcionário pode colocar a nota caso haja algo com o professor</w:t>
      </w:r>
    </w:p>
    <w:p w:rsidR="00BB55F1" w:rsidRPr="00BB55F1" w:rsidRDefault="00BB55F1" w:rsidP="00BB55F1">
      <w:pPr>
        <w:ind w:left="720"/>
        <w:rPr>
          <w:sz w:val="20"/>
          <w:szCs w:val="20"/>
          <w:lang w:val="pt-BR"/>
        </w:rPr>
      </w:pPr>
    </w:p>
    <w:p w:rsidR="00BB55F1" w:rsidRPr="007515F5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>
        <w:rPr>
          <w:lang w:val="pt-BR"/>
        </w:rPr>
        <w:t>aso de uso começa quando o funcionário abre a opção de Gerar a nota do aluno.</w:t>
      </w:r>
    </w:p>
    <w:p w:rsidR="00BB55F1" w:rsidRPr="00B62370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converte o id do aluno recebido em alerta de nota para o pai cadastrado</w:t>
      </w:r>
    </w:p>
    <w:p w:rsidR="00BB55F1" w:rsidRDefault="00BB55F1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exibe uma janela pronta para impressão com do alerta de nota do aluno</w:t>
      </w:r>
    </w:p>
    <w:p w:rsidR="00315795" w:rsidRPr="007515F5" w:rsidRDefault="00315795" w:rsidP="00315795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bookmarkStart w:id="0" w:name="_GoBack"/>
      <w:bookmarkEnd w:id="0"/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BB55F1" w:rsidRPr="007515F5" w:rsidRDefault="00BB55F1" w:rsidP="00BB55F1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 xml:space="preserve">enário </w:t>
      </w:r>
      <w:proofErr w:type="gramStart"/>
      <w:r>
        <w:rPr>
          <w:lang w:val="pt-BR"/>
        </w:rPr>
        <w:t>2</w:t>
      </w:r>
      <w:proofErr w:type="gramEnd"/>
    </w:p>
    <w:p w:rsidR="00BB55F1" w:rsidRDefault="00BB55F1" w:rsidP="00BB55F1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BB55F1" w:rsidRPr="007515F5" w:rsidRDefault="00BB55F1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BB55F1" w:rsidRDefault="00BB55F1" w:rsidP="00DD62E0">
      <w:pPr>
        <w:jc w:val="both"/>
        <w:rPr>
          <w:sz w:val="20"/>
          <w:szCs w:val="20"/>
          <w:lang w:val="pt-BR"/>
        </w:rPr>
      </w:pPr>
      <w:r w:rsidRPr="00BB55F1">
        <w:rPr>
          <w:sz w:val="20"/>
          <w:szCs w:val="20"/>
          <w:lang w:val="pt-BR"/>
        </w:rPr>
        <w:t>Nota foi enviada para o pai</w:t>
      </w:r>
    </w:p>
    <w:p w:rsidR="00B85D82" w:rsidRPr="00881F99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1E" w:rsidRDefault="00981C1E">
      <w:r>
        <w:separator/>
      </w:r>
    </w:p>
  </w:endnote>
  <w:endnote w:type="continuationSeparator" w:id="0">
    <w:p w:rsidR="00981C1E" w:rsidRDefault="0098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1579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15795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1E" w:rsidRDefault="00981C1E">
      <w:r>
        <w:separator/>
      </w:r>
    </w:p>
  </w:footnote>
  <w:footnote w:type="continuationSeparator" w:id="0">
    <w:p w:rsidR="00981C1E" w:rsidRDefault="00981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BA5DEA"/>
    <w:multiLevelType w:val="hybridMultilevel"/>
    <w:tmpl w:val="454ABCF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48136B"/>
    <w:multiLevelType w:val="multilevel"/>
    <w:tmpl w:val="0416001D"/>
    <w:numStyleLink w:val="Estilo1"/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5474DB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88B5C53"/>
    <w:multiLevelType w:val="multilevel"/>
    <w:tmpl w:val="0416001D"/>
    <w:numStyleLink w:val="Estilo1"/>
  </w:abstractNum>
  <w:abstractNum w:abstractNumId="11">
    <w:nsid w:val="725B6CFF"/>
    <w:multiLevelType w:val="hybridMultilevel"/>
    <w:tmpl w:val="5F78039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15795"/>
    <w:rsid w:val="003C6BB0"/>
    <w:rsid w:val="00516A18"/>
    <w:rsid w:val="00570D95"/>
    <w:rsid w:val="00614446"/>
    <w:rsid w:val="007515F5"/>
    <w:rsid w:val="007D2262"/>
    <w:rsid w:val="00812EA3"/>
    <w:rsid w:val="008358DE"/>
    <w:rsid w:val="008660DD"/>
    <w:rsid w:val="00881F99"/>
    <w:rsid w:val="008A5441"/>
    <w:rsid w:val="008F33D6"/>
    <w:rsid w:val="00981C1E"/>
    <w:rsid w:val="009D2B11"/>
    <w:rsid w:val="009F0B5C"/>
    <w:rsid w:val="00A21BAA"/>
    <w:rsid w:val="00B02AB9"/>
    <w:rsid w:val="00B62370"/>
    <w:rsid w:val="00B85D82"/>
    <w:rsid w:val="00B9279E"/>
    <w:rsid w:val="00BB55F1"/>
    <w:rsid w:val="00D21F70"/>
    <w:rsid w:val="00DD62E0"/>
    <w:rsid w:val="00EA3F74"/>
    <w:rsid w:val="00FB6443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numbering" w:customStyle="1" w:styleId="Estilo1">
    <w:name w:val="Estilo1"/>
    <w:uiPriority w:val="99"/>
    <w:rsid w:val="0031579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4</cp:revision>
  <cp:lastPrinted>2015-04-09T02:54:00Z</cp:lastPrinted>
  <dcterms:created xsi:type="dcterms:W3CDTF">2015-09-30T19:38:00Z</dcterms:created>
  <dcterms:modified xsi:type="dcterms:W3CDTF">2015-10-07T21:28:00Z</dcterms:modified>
</cp:coreProperties>
</file>