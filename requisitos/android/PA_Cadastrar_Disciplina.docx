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16790D" w:rsidRDefault="0016790D">
      <w:pPr>
        <w:pStyle w:val="Title"/>
        <w:rPr>
          <w:lang w:val="pt-BR"/>
        </w:rPr>
      </w:pPr>
    </w:p>
    <w:p w:rsidR="00285ED7" w:rsidRPr="001948A8" w:rsidRDefault="00285ED7" w:rsidP="00805133">
      <w:pPr>
        <w:pStyle w:val="Title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F96894">
        <w:rPr>
          <w:lang w:val="pt-BR"/>
        </w:rPr>
        <w:t>Cadastrar Disciplina</w:t>
      </w:r>
      <w:bookmarkStart w:id="0" w:name="_GoBack"/>
      <w:bookmarkEnd w:id="0"/>
      <w:r w:rsidR="00805133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</w:t>
      </w:r>
      <w:r w:rsidR="0068254F">
        <w:rPr>
          <w:lang w:val="pt-BR"/>
        </w:rPr>
        <w:t xml:space="preserve">disciplinas </w:t>
      </w:r>
      <w:r w:rsidR="00A724EA">
        <w:rPr>
          <w:lang w:val="pt-BR"/>
        </w:rPr>
        <w:t>ministradas na escola.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6790D" w:rsidRDefault="0068254F" w:rsidP="00805133">
      <w:pPr>
        <w:pStyle w:val="Heading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Funcionário.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DE4A07" w:rsidRPr="00DE4A07" w:rsidRDefault="00DE4A07" w:rsidP="00A50BDC">
      <w:pPr>
        <w:pStyle w:val="BodyText"/>
        <w:jc w:val="both"/>
        <w:rPr>
          <w:lang w:val="pt-BR"/>
        </w:rPr>
      </w:pPr>
      <w:r w:rsidRPr="00DE4A07">
        <w:rPr>
          <w:lang w:val="pt-BR"/>
        </w:rPr>
        <w:t>Funcionário</w:t>
      </w:r>
      <w:r w:rsidRPr="00A724EA">
        <w:rPr>
          <w:lang w:val="pt-BR"/>
        </w:rPr>
        <w:t xml:space="preserve"> deve </w:t>
      </w:r>
      <w:r w:rsidRPr="00DE4A07">
        <w:rPr>
          <w:lang w:val="pt-BR"/>
        </w:rPr>
        <w:t>estar</w:t>
      </w:r>
      <w:r w:rsidRPr="00A724EA">
        <w:rPr>
          <w:lang w:val="pt-BR"/>
        </w:rPr>
        <w:t xml:space="preserve"> </w:t>
      </w:r>
      <w:r w:rsidRPr="00DE4A07">
        <w:rPr>
          <w:lang w:val="pt-BR"/>
        </w:rPr>
        <w:t>logado</w:t>
      </w:r>
      <w:r w:rsidRPr="00A724EA">
        <w:rPr>
          <w:lang w:val="pt-BR"/>
        </w:rPr>
        <w:t xml:space="preserve"> no </w:t>
      </w:r>
      <w:r w:rsidRPr="00DE4A07">
        <w:rPr>
          <w:lang w:val="pt-BR"/>
        </w:rPr>
        <w:t>sistema.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CE7CB8" w:rsidRPr="00192ADF" w:rsidRDefault="00A724EA" w:rsidP="00E03C8A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2ADF">
        <w:rPr>
          <w:lang w:val="pt-BR"/>
        </w:rPr>
        <w:t xml:space="preserve">Esse caso de uso começa quando o funcionário </w:t>
      </w:r>
      <w:r w:rsidR="00CE7CB8" w:rsidRPr="00192ADF">
        <w:rPr>
          <w:lang w:val="pt-BR"/>
        </w:rPr>
        <w:t>vai para a tela</w:t>
      </w:r>
      <w:r w:rsidRPr="00192ADF">
        <w:rPr>
          <w:lang w:val="pt-BR"/>
        </w:rPr>
        <w:t xml:space="preserve"> do</w:t>
      </w:r>
      <w:r w:rsidR="00CE7CB8" w:rsidRPr="00192ADF">
        <w:rPr>
          <w:lang w:val="pt-BR"/>
        </w:rPr>
        <w:t xml:space="preserve"> cadastro de disciplina.</w:t>
      </w:r>
    </w:p>
    <w:p w:rsidR="00CE7CB8" w:rsidRPr="00840171" w:rsidRDefault="00CE7CB8" w:rsidP="00CE7CB8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digita as informações da disciplina e</w:t>
      </w:r>
      <w:r w:rsidRPr="00335D84">
        <w:rPr>
          <w:lang w:val="pt-BR"/>
        </w:rPr>
        <w:t>m formulário a ser preenchido</w:t>
      </w:r>
      <w:r>
        <w:rPr>
          <w:lang w:val="pt-BR"/>
        </w:rPr>
        <w:t xml:space="preserve">. </w:t>
      </w:r>
    </w:p>
    <w:p w:rsidR="00CE7CB8" w:rsidRDefault="00CE7CB8" w:rsidP="00CE7CB8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335D84">
        <w:rPr>
          <w:lang w:val="pt-BR"/>
        </w:rPr>
        <w:t xml:space="preserve">O funcionário </w:t>
      </w:r>
      <w:r w:rsidR="00C214ED">
        <w:rPr>
          <w:lang w:val="pt-BR"/>
        </w:rPr>
        <w:t>confirma o cadastro</w:t>
      </w:r>
      <w:r w:rsidRPr="00335D84">
        <w:rPr>
          <w:lang w:val="pt-BR"/>
        </w:rPr>
        <w:t xml:space="preserve"> em</w:t>
      </w:r>
      <w:r w:rsidR="00A724EA">
        <w:rPr>
          <w:lang w:val="pt-BR"/>
        </w:rPr>
        <w:t>:</w:t>
      </w:r>
      <w:r w:rsidRPr="00335D84">
        <w:rPr>
          <w:lang w:val="pt-BR"/>
        </w:rPr>
        <w:t xml:space="preserve"> </w:t>
      </w:r>
      <w:r w:rsidR="00A724EA">
        <w:rPr>
          <w:lang w:val="pt-BR"/>
        </w:rPr>
        <w:t>C</w:t>
      </w:r>
      <w:r w:rsidRPr="00335D84">
        <w:rPr>
          <w:lang w:val="pt-BR"/>
        </w:rPr>
        <w:t>adastrar</w:t>
      </w:r>
      <w:r>
        <w:rPr>
          <w:lang w:val="pt-BR"/>
        </w:rPr>
        <w:t xml:space="preserve"> </w:t>
      </w:r>
      <w:r w:rsidR="00A724EA">
        <w:rPr>
          <w:lang w:val="pt-BR"/>
        </w:rPr>
        <w:t>D</w:t>
      </w:r>
      <w:r>
        <w:rPr>
          <w:lang w:val="pt-BR"/>
        </w:rPr>
        <w:t>isciplina</w:t>
      </w:r>
      <w:r w:rsidRPr="00335D84">
        <w:rPr>
          <w:lang w:val="pt-BR"/>
        </w:rPr>
        <w:t>.</w:t>
      </w:r>
      <w:r w:rsidR="00C044F0" w:rsidRPr="00C044F0">
        <w:rPr>
          <w:lang w:val="pt-BR"/>
        </w:rPr>
        <w:t xml:space="preserve"> </w:t>
      </w:r>
    </w:p>
    <w:p w:rsidR="00CE7CB8" w:rsidRPr="00335D84" w:rsidRDefault="00A724EA" w:rsidP="00CE7CB8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</w:t>
      </w:r>
      <w:r w:rsidR="00192ADF">
        <w:rPr>
          <w:lang w:val="pt-BR"/>
        </w:rPr>
        <w:t xml:space="preserve"> persiste as informações no banco e</w:t>
      </w:r>
      <w:r>
        <w:rPr>
          <w:lang w:val="pt-BR"/>
        </w:rPr>
        <w:t xml:space="preserve"> informa</w:t>
      </w:r>
      <w:r w:rsidR="00CE7CB8">
        <w:rPr>
          <w:lang w:val="pt-BR"/>
        </w:rPr>
        <w:t xml:space="preserve"> uma mensagem </w:t>
      </w:r>
      <w:r w:rsidR="00192ADF">
        <w:rPr>
          <w:lang w:val="pt-BR"/>
        </w:rPr>
        <w:t xml:space="preserve">sucesso no cadastro da </w:t>
      </w:r>
      <w:r w:rsidR="00CE7CB8">
        <w:rPr>
          <w:lang w:val="pt-BR"/>
        </w:rPr>
        <w:t>disciplina.</w:t>
      </w:r>
    </w:p>
    <w:p w:rsidR="00CE7CB8" w:rsidRPr="001948A8" w:rsidRDefault="00CE7CB8" w:rsidP="00CE7CB8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044F0" w:rsidRDefault="00C044F0" w:rsidP="00C044F0">
      <w:pPr>
        <w:pStyle w:val="Heading2"/>
        <w:numPr>
          <w:ilvl w:val="1"/>
          <w:numId w:val="1"/>
        </w:numPr>
        <w:tabs>
          <w:tab w:val="num" w:pos="860"/>
        </w:tabs>
        <w:ind w:left="720" w:hanging="720"/>
        <w:jc w:val="both"/>
        <w:rPr>
          <w:lang w:val="pt-BR"/>
        </w:rPr>
      </w:pPr>
      <w:r>
        <w:rPr>
          <w:noProof/>
          <w:lang w:eastAsia="pt-BR"/>
        </w:rPr>
        <w:t>Disciplina já existente</w:t>
      </w:r>
      <w:r w:rsidRPr="00F43A7E">
        <w:rPr>
          <w:lang w:val="pt-BR"/>
        </w:rPr>
        <w:t xml:space="preserve">   </w:t>
      </w:r>
    </w:p>
    <w:p w:rsidR="00A724EA" w:rsidRDefault="00A724EA" w:rsidP="00A724EA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C044F0" w:rsidRDefault="00C044F0" w:rsidP="00C044F0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exibe uma mensagem de erro informando que </w:t>
      </w:r>
      <w:r w:rsidR="00A724EA">
        <w:rPr>
          <w:lang w:val="pt-BR"/>
        </w:rPr>
        <w:t>o nome d</w:t>
      </w:r>
      <w:r>
        <w:rPr>
          <w:lang w:val="pt-BR"/>
        </w:rPr>
        <w:t xml:space="preserve">a disciplina </w:t>
      </w:r>
      <w:r w:rsidR="00A724EA">
        <w:rPr>
          <w:lang w:val="pt-BR"/>
        </w:rPr>
        <w:t>já existe, e não pode ser duplicado.</w:t>
      </w:r>
    </w:p>
    <w:p w:rsidR="00B66FBB" w:rsidRDefault="00B66FBB" w:rsidP="00C044F0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pedindo para o usuário conferir os dados.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Default="003A5583" w:rsidP="003C498B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</w:t>
      </w:r>
      <w:r w:rsidR="00C044F0">
        <w:rPr>
          <w:lang w:val="pt-BR"/>
        </w:rPr>
        <w:t>.</w:t>
      </w:r>
    </w:p>
    <w:p w:rsidR="00C044F0" w:rsidRPr="00C044F0" w:rsidRDefault="00285ED7" w:rsidP="00C044F0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Heading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16790D">
        <w:rPr>
          <w:sz w:val="20"/>
          <w:szCs w:val="20"/>
          <w:lang w:val="pt-BR"/>
        </w:rPr>
        <w:t xml:space="preserve">Ao final da execução deste caso de uso, o </w:t>
      </w:r>
      <w:r w:rsidR="00367D88">
        <w:rPr>
          <w:sz w:val="20"/>
          <w:szCs w:val="20"/>
          <w:lang w:val="pt-BR"/>
        </w:rPr>
        <w:t>funcionário</w:t>
      </w:r>
      <w:r w:rsidRPr="0016790D">
        <w:rPr>
          <w:sz w:val="20"/>
          <w:szCs w:val="20"/>
          <w:lang w:val="pt-BR"/>
        </w:rPr>
        <w:t xml:space="preserve"> </w:t>
      </w:r>
      <w:r w:rsidR="00B66FBB">
        <w:rPr>
          <w:sz w:val="20"/>
          <w:szCs w:val="20"/>
          <w:lang w:val="pt-BR"/>
        </w:rPr>
        <w:t xml:space="preserve">cadastra disciplina </w:t>
      </w:r>
      <w:r w:rsidR="00F75AC3" w:rsidRPr="0016790D">
        <w:rPr>
          <w:sz w:val="20"/>
          <w:szCs w:val="20"/>
          <w:lang w:val="pt-BR"/>
        </w:rPr>
        <w:t>com sucesso ao ParentsAssistance</w:t>
      </w:r>
      <w:r w:rsidR="004342BA">
        <w:rPr>
          <w:lang w:val="pt-BR"/>
        </w:rPr>
        <w:t>.</w:t>
      </w:r>
    </w:p>
    <w:p w:rsidR="003F6376" w:rsidRDefault="003F6376" w:rsidP="009D34E9">
      <w:pPr>
        <w:rPr>
          <w:lang w:val="pt-BR"/>
        </w:rPr>
      </w:pPr>
    </w:p>
    <w:p w:rsidR="003F6376" w:rsidRDefault="003F6376" w:rsidP="009D34E9">
      <w:pPr>
        <w:rPr>
          <w:lang w:val="pt-BR"/>
        </w:rPr>
      </w:pPr>
    </w:p>
    <w:p w:rsidR="003F6376" w:rsidRDefault="003F6376" w:rsidP="009D34E9">
      <w:pPr>
        <w:rPr>
          <w:lang w:val="pt-BR"/>
        </w:rPr>
      </w:pPr>
    </w:p>
    <w:p w:rsidR="003F6376" w:rsidRPr="00555DE3" w:rsidRDefault="003F6376" w:rsidP="009D34E9">
      <w:pPr>
        <w:rPr>
          <w:lang w:val="pt-BR"/>
        </w:rPr>
      </w:pPr>
    </w:p>
    <w:p w:rsidR="003F6376" w:rsidRPr="00555DE3" w:rsidRDefault="00451EB2" w:rsidP="009D34E9">
      <w:pPr>
        <w:rPr>
          <w:lang w:val="pt-BR"/>
        </w:rPr>
      </w:pPr>
      <w:r w:rsidRPr="00451EB2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Discip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Discipli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E9" w:rsidRPr="00555DE3" w:rsidRDefault="009D34E9" w:rsidP="009D34E9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38C" w:rsidRDefault="00E3538C">
      <w:r>
        <w:separator/>
      </w:r>
    </w:p>
  </w:endnote>
  <w:endnote w:type="continuationSeparator" w:id="0">
    <w:p w:rsidR="00E3538C" w:rsidRDefault="00E3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55D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5DE3" w:rsidRDefault="00555DE3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5DE3" w:rsidRDefault="00555DE3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555DE3" w:rsidRDefault="00555DE3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96894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F96894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555DE3" w:rsidRDefault="00555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38C" w:rsidRDefault="00E3538C">
      <w:r>
        <w:separator/>
      </w:r>
    </w:p>
  </w:footnote>
  <w:footnote w:type="continuationSeparator" w:id="0">
    <w:p w:rsidR="00E3538C" w:rsidRDefault="00E35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55DE3">
      <w:tc>
        <w:tcPr>
          <w:tcW w:w="6379" w:type="dxa"/>
        </w:tcPr>
        <w:p w:rsidR="00555DE3" w:rsidRDefault="00555DE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555DE3" w:rsidRDefault="00555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555DE3">
      <w:tc>
        <w:tcPr>
          <w:tcW w:w="6379" w:type="dxa"/>
        </w:tcPr>
        <w:p w:rsidR="00555DE3" w:rsidRDefault="00555DE3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1948A8">
            <w:rPr>
              <w:sz w:val="20"/>
              <w:lang w:val="pt-BR"/>
            </w:rPr>
            <w:t xml:space="preserve">Cadastrar </w:t>
          </w:r>
          <w:r>
            <w:rPr>
              <w:sz w:val="20"/>
              <w:lang w:val="pt-BR"/>
            </w:rPr>
            <w:t xml:space="preserve">Usuário </w:t>
          </w:r>
        </w:p>
      </w:tc>
      <w:tc>
        <w:tcPr>
          <w:tcW w:w="2369" w:type="dxa"/>
        </w:tcPr>
        <w:p w:rsidR="00555DE3" w:rsidRDefault="00555DE3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 30/09/2015</w:t>
          </w:r>
        </w:p>
      </w:tc>
    </w:tr>
  </w:tbl>
  <w:p w:rsidR="00555DE3" w:rsidRDefault="00555DE3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 w15:restartNumberingAfterBreak="0">
    <w:nsid w:val="00C94A96"/>
    <w:multiLevelType w:val="hybridMultilevel"/>
    <w:tmpl w:val="B64E71D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24E5D19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DD33F8A"/>
    <w:multiLevelType w:val="hybridMultilevel"/>
    <w:tmpl w:val="86F60C5E"/>
    <w:lvl w:ilvl="0" w:tplc="DDA24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0"/>
    <w:lvlOverride w:ilvl="0">
      <w:startOverride w:val="1"/>
    </w:lvlOverride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0D24A6"/>
    <w:rsid w:val="0016790D"/>
    <w:rsid w:val="00192ADF"/>
    <w:rsid w:val="001948A8"/>
    <w:rsid w:val="001A6B47"/>
    <w:rsid w:val="001C5B07"/>
    <w:rsid w:val="001C6D58"/>
    <w:rsid w:val="0022098D"/>
    <w:rsid w:val="00227D59"/>
    <w:rsid w:val="00285ED7"/>
    <w:rsid w:val="002D0655"/>
    <w:rsid w:val="00305784"/>
    <w:rsid w:val="00367D88"/>
    <w:rsid w:val="003772FD"/>
    <w:rsid w:val="00392AE7"/>
    <w:rsid w:val="003A5197"/>
    <w:rsid w:val="003A5583"/>
    <w:rsid w:val="003C498B"/>
    <w:rsid w:val="003C6BB0"/>
    <w:rsid w:val="003F6376"/>
    <w:rsid w:val="004262DE"/>
    <w:rsid w:val="004342BA"/>
    <w:rsid w:val="00451EB2"/>
    <w:rsid w:val="00452786"/>
    <w:rsid w:val="004A3896"/>
    <w:rsid w:val="004A7B3D"/>
    <w:rsid w:val="004F412E"/>
    <w:rsid w:val="00555DE3"/>
    <w:rsid w:val="005B75FA"/>
    <w:rsid w:val="005D1F72"/>
    <w:rsid w:val="006059DD"/>
    <w:rsid w:val="0067412E"/>
    <w:rsid w:val="0068254F"/>
    <w:rsid w:val="00710F84"/>
    <w:rsid w:val="0071514F"/>
    <w:rsid w:val="007460A2"/>
    <w:rsid w:val="00752B63"/>
    <w:rsid w:val="00760F84"/>
    <w:rsid w:val="007A0982"/>
    <w:rsid w:val="007B54C3"/>
    <w:rsid w:val="007C716C"/>
    <w:rsid w:val="007F2B34"/>
    <w:rsid w:val="00805133"/>
    <w:rsid w:val="00870DCE"/>
    <w:rsid w:val="008979A9"/>
    <w:rsid w:val="00933AB4"/>
    <w:rsid w:val="00953038"/>
    <w:rsid w:val="009550EA"/>
    <w:rsid w:val="00983571"/>
    <w:rsid w:val="009D34E9"/>
    <w:rsid w:val="009D7CA4"/>
    <w:rsid w:val="00A50BDC"/>
    <w:rsid w:val="00A65CF7"/>
    <w:rsid w:val="00A724EA"/>
    <w:rsid w:val="00AD0772"/>
    <w:rsid w:val="00B4620A"/>
    <w:rsid w:val="00B66FBB"/>
    <w:rsid w:val="00B9279E"/>
    <w:rsid w:val="00BB3C0E"/>
    <w:rsid w:val="00C044F0"/>
    <w:rsid w:val="00C214ED"/>
    <w:rsid w:val="00C67436"/>
    <w:rsid w:val="00CE1932"/>
    <w:rsid w:val="00CE7CB8"/>
    <w:rsid w:val="00D03747"/>
    <w:rsid w:val="00D23E92"/>
    <w:rsid w:val="00DC15C6"/>
    <w:rsid w:val="00DE44C2"/>
    <w:rsid w:val="00DE4A07"/>
    <w:rsid w:val="00E229CA"/>
    <w:rsid w:val="00E3538C"/>
    <w:rsid w:val="00F55D39"/>
    <w:rsid w:val="00F75AC3"/>
    <w:rsid w:val="00F96894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43B1FA-469B-401D-A24E-9D549CB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E193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41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15</cp:revision>
  <cp:lastPrinted>2015-04-08T03:49:00Z</cp:lastPrinted>
  <dcterms:created xsi:type="dcterms:W3CDTF">2015-10-27T12:21:00Z</dcterms:created>
  <dcterms:modified xsi:type="dcterms:W3CDTF">2015-12-16T17:22:00Z</dcterms:modified>
</cp:coreProperties>
</file>