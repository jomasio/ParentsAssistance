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F75AC3">
      <w:pPr>
        <w:pStyle w:val="Ttulo"/>
        <w:rPr>
          <w:lang w:val="pt-BR"/>
        </w:rPr>
      </w:pPr>
      <w:proofErr w:type="gramStart"/>
      <w:r>
        <w:rPr>
          <w:lang w:val="pt-BR"/>
        </w:rPr>
        <w:t>ParentsAssistance</w:t>
      </w:r>
      <w:proofErr w:type="gram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AE4D08">
        <w:rPr>
          <w:lang w:val="pt-BR"/>
        </w:rPr>
        <w:t>aluno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710F84" w:rsidP="00A50BDC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D23E92">
        <w:rPr>
          <w:lang w:val="pt-BR"/>
        </w:rPr>
        <w:t>as</w:t>
      </w:r>
      <w:r w:rsidR="001948A8" w:rsidRPr="001948A8">
        <w:rPr>
          <w:lang w:val="pt-BR"/>
        </w:rPr>
        <w:t xml:space="preserve"> informações básicas de um </w:t>
      </w:r>
      <w:r w:rsidR="00BD4232">
        <w:rPr>
          <w:lang w:val="pt-BR"/>
        </w:rPr>
        <w:t>aluno</w:t>
      </w:r>
      <w:r w:rsidR="00D23E92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0E6018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Aluno 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0E6018" w:rsidP="00A50BDC">
      <w:pPr>
        <w:pStyle w:val="Corpodetexto"/>
        <w:jc w:val="both"/>
        <w:rPr>
          <w:lang w:val="pt-BR"/>
        </w:rPr>
      </w:pPr>
      <w:r>
        <w:rPr>
          <w:lang w:val="pt-BR"/>
        </w:rPr>
        <w:t>Aluno</w:t>
      </w:r>
      <w:proofErr w:type="gramStart"/>
      <w:r>
        <w:rPr>
          <w:lang w:val="pt-BR"/>
        </w:rPr>
        <w:t xml:space="preserve"> </w:t>
      </w:r>
      <w:r w:rsidR="00227D59">
        <w:rPr>
          <w:lang w:val="pt-BR"/>
        </w:rPr>
        <w:t xml:space="preserve"> </w:t>
      </w:r>
      <w:proofErr w:type="gramEnd"/>
      <w:r w:rsidR="00227D59">
        <w:rPr>
          <w:lang w:val="pt-BR"/>
        </w:rPr>
        <w:t>não cadastrado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BD4232">
        <w:rPr>
          <w:lang w:val="pt-BR"/>
        </w:rPr>
        <w:t xml:space="preserve">aluno </w:t>
      </w:r>
      <w:r w:rsidR="001948A8">
        <w:rPr>
          <w:lang w:val="pt-BR"/>
        </w:rPr>
        <w:t>abre a opção de cadastrar</w:t>
      </w:r>
      <w:r w:rsidR="006059DD">
        <w:rPr>
          <w:lang w:val="pt-BR"/>
        </w:rPr>
        <w:t xml:space="preserve"> novo</w:t>
      </w:r>
      <w:r w:rsidR="001948A8">
        <w:rPr>
          <w:lang w:val="pt-BR"/>
        </w:rPr>
        <w:t xml:space="preserve"> </w:t>
      </w:r>
      <w:r w:rsidR="00BD4232">
        <w:rPr>
          <w:lang w:val="pt-BR"/>
        </w:rPr>
        <w:t>aluno</w:t>
      </w:r>
      <w:r w:rsidR="001948A8">
        <w:rPr>
          <w:lang w:val="pt-BR"/>
        </w:rPr>
        <w:t>.</w:t>
      </w:r>
      <w:r w:rsidR="003A5583">
        <w:rPr>
          <w:lang w:val="pt-BR"/>
        </w:rPr>
        <w:t xml:space="preserve"> [FA1]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</w:t>
      </w:r>
      <w:r w:rsidR="006059DD">
        <w:rPr>
          <w:lang w:val="pt-BR"/>
        </w:rPr>
        <w:t xml:space="preserve"> nova</w:t>
      </w:r>
      <w:r>
        <w:rPr>
          <w:lang w:val="pt-BR"/>
        </w:rPr>
        <w:t xml:space="preserve"> janela com um formulário a ser preenchido</w:t>
      </w:r>
      <w:r w:rsidR="006059DD">
        <w:rPr>
          <w:lang w:val="pt-BR"/>
        </w:rPr>
        <w:t xml:space="preserve"> referente ao cadastramento</w:t>
      </w:r>
      <w:r>
        <w:rPr>
          <w:lang w:val="pt-BR"/>
        </w:rPr>
        <w:t>.</w:t>
      </w:r>
    </w:p>
    <w:p w:rsidR="00285ED7" w:rsidRPr="001948A8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Usuário </w:t>
      </w:r>
      <w:r>
        <w:rPr>
          <w:lang w:val="pt-BR"/>
        </w:rPr>
        <w:t>preenche o formul</w:t>
      </w:r>
      <w:r w:rsidR="004342BA">
        <w:rPr>
          <w:lang w:val="pt-BR"/>
        </w:rPr>
        <w:t xml:space="preserve">ário com as informações </w:t>
      </w:r>
      <w:r w:rsidR="003C498B">
        <w:rPr>
          <w:lang w:val="pt-BR"/>
        </w:rPr>
        <w:t>do usuário e</w:t>
      </w:r>
      <w:r w:rsidR="00710F84">
        <w:rPr>
          <w:lang w:val="pt-BR"/>
        </w:rPr>
        <w:t xml:space="preserve"> clica em cadastrar</w:t>
      </w:r>
      <w:r>
        <w:rPr>
          <w:lang w:val="pt-BR"/>
        </w:rPr>
        <w:t>.</w:t>
      </w:r>
    </w:p>
    <w:p w:rsidR="001948A8" w:rsidRPr="004342BA" w:rsidRDefault="001948A8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</w:t>
      </w:r>
      <w:r w:rsidR="004342BA">
        <w:rPr>
          <w:lang w:val="pt-BR"/>
        </w:rPr>
        <w:t>p</w:t>
      </w:r>
      <w:r w:rsidR="00BD4232">
        <w:rPr>
          <w:lang w:val="pt-BR"/>
        </w:rPr>
        <w:t>ersiste as informações do aluno</w:t>
      </w:r>
      <w:r>
        <w:rPr>
          <w:lang w:val="pt-BR"/>
        </w:rPr>
        <w:t>.</w:t>
      </w:r>
    </w:p>
    <w:p w:rsidR="00285ED7" w:rsidRPr="001948A8" w:rsidRDefault="003C6BB0" w:rsidP="00A50BDC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3C498B" w:rsidRPr="001948A8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3C498B" w:rsidRPr="001948A8" w:rsidRDefault="003A5583" w:rsidP="003C498B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BD4232">
        <w:rPr>
          <w:lang w:val="pt-BR"/>
        </w:rPr>
        <w:t xml:space="preserve"> aluno </w:t>
      </w:r>
      <w:r w:rsidR="003C498B">
        <w:rPr>
          <w:lang w:val="pt-BR"/>
        </w:rPr>
        <w:t>pode selecionar um usuário da base para editar, então: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sistema preenche o formu</w:t>
      </w:r>
      <w:r w:rsidR="00BD4232">
        <w:rPr>
          <w:lang w:val="pt-BR"/>
        </w:rPr>
        <w:t>lário com informações do aluno</w:t>
      </w:r>
      <w:r w:rsidRPr="001948A8">
        <w:rPr>
          <w:lang w:val="pt-BR"/>
        </w:rPr>
        <w:t xml:space="preserve"> </w:t>
      </w:r>
      <w:r>
        <w:rPr>
          <w:lang w:val="pt-BR"/>
        </w:rPr>
        <w:t>a ser editado.</w:t>
      </w:r>
    </w:p>
    <w:p w:rsid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BD4232">
        <w:rPr>
          <w:lang w:val="pt-BR"/>
        </w:rPr>
        <w:t xml:space="preserve">aluno </w:t>
      </w:r>
      <w:bookmarkStart w:id="0" w:name="_GoBack"/>
      <w:bookmarkEnd w:id="0"/>
      <w:r>
        <w:rPr>
          <w:lang w:val="pt-BR"/>
        </w:rPr>
        <w:t>faz as alterações que desejar e clica em cadastrar.</w:t>
      </w:r>
    </w:p>
    <w:p w:rsidR="00285ED7" w:rsidRPr="003C498B" w:rsidRDefault="003C498B" w:rsidP="003C498B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A50BDC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A50BDC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3C498B" w:rsidRPr="006059DD" w:rsidRDefault="003C498B" w:rsidP="003C498B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3C498B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3C498B">
        <w:rPr>
          <w:lang w:val="pt-BR"/>
        </w:rPr>
        <w:t xml:space="preserve"> do fluxo principal.</w:t>
      </w:r>
    </w:p>
    <w:p w:rsidR="003C498B" w:rsidRPr="006059DD" w:rsidRDefault="003A5583" w:rsidP="003C498B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3C498B">
        <w:rPr>
          <w:lang w:val="pt-BR"/>
        </w:rPr>
        <w:t>Fluxo Alternativo 1.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6059DD" w:rsidP="00A50BDC">
      <w:pPr>
        <w:pStyle w:val="Ttulo2"/>
        <w:jc w:val="both"/>
        <w:rPr>
          <w:lang w:val="pt-BR"/>
        </w:rPr>
      </w:pPr>
      <w:r>
        <w:rPr>
          <w:lang w:val="pt-BR"/>
        </w:rPr>
        <w:t xml:space="preserve">Novo </w:t>
      </w:r>
      <w:r w:rsidR="004342BA">
        <w:rPr>
          <w:lang w:val="pt-BR"/>
        </w:rPr>
        <w:t>usuário</w:t>
      </w:r>
      <w:r>
        <w:rPr>
          <w:lang w:val="pt-BR"/>
        </w:rPr>
        <w:t xml:space="preserve"> cadastrado</w:t>
      </w:r>
    </w:p>
    <w:p w:rsidR="006059DD" w:rsidRPr="006059DD" w:rsidRDefault="006059DD" w:rsidP="00A50BDC">
      <w:pPr>
        <w:jc w:val="both"/>
        <w:rPr>
          <w:lang w:val="pt-BR"/>
        </w:rPr>
      </w:pPr>
      <w:r>
        <w:rPr>
          <w:lang w:val="pt-BR"/>
        </w:rPr>
        <w:t xml:space="preserve">Ao final da execução deste caso de uso, o </w:t>
      </w:r>
      <w:r w:rsidR="00B21DDE">
        <w:rPr>
          <w:lang w:val="pt-BR"/>
        </w:rPr>
        <w:t>aluno</w:t>
      </w:r>
      <w:r>
        <w:rPr>
          <w:lang w:val="pt-BR"/>
        </w:rPr>
        <w:t xml:space="preserve"> será ad</w:t>
      </w:r>
      <w:r w:rsidR="00F75AC3">
        <w:rPr>
          <w:lang w:val="pt-BR"/>
        </w:rPr>
        <w:t xml:space="preserve">icionado com sucesso ao </w:t>
      </w:r>
      <w:proofErr w:type="gramStart"/>
      <w:r w:rsidR="00F75AC3">
        <w:rPr>
          <w:lang w:val="pt-BR"/>
        </w:rPr>
        <w:t>ParentsAssistance</w:t>
      </w:r>
      <w:proofErr w:type="gramEnd"/>
      <w:r w:rsidR="004342BA">
        <w:rPr>
          <w:lang w:val="pt-BR"/>
        </w:rPr>
        <w:t>.</w:t>
      </w:r>
    </w:p>
    <w:p w:rsidR="00285ED7" w:rsidRPr="001948A8" w:rsidRDefault="00285ED7" w:rsidP="00A50BDC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67412E" w:rsidRPr="0067412E" w:rsidRDefault="0067412E" w:rsidP="0067412E">
      <w:pPr>
        <w:rPr>
          <w:lang w:val="pt-BR"/>
        </w:rPr>
      </w:pPr>
    </w:p>
    <w:p w:rsidR="0067412E" w:rsidRPr="006059DD" w:rsidRDefault="0067412E" w:rsidP="00A50BDC">
      <w:pPr>
        <w:pStyle w:val="Corpodetexto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D9B" w:rsidRDefault="00CD4D9B">
      <w:r>
        <w:separator/>
      </w:r>
    </w:p>
  </w:endnote>
  <w:endnote w:type="continuationSeparator" w:id="0">
    <w:p w:rsidR="00CD4D9B" w:rsidRDefault="00CD4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3C498B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0E6018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0E6018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D9B" w:rsidRDefault="00CD4D9B">
      <w:r>
        <w:separator/>
      </w:r>
    </w:p>
  </w:footnote>
  <w:footnote w:type="continuationSeparator" w:id="0">
    <w:p w:rsidR="00CD4D9B" w:rsidRDefault="00CD4D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F75AC3" w:rsidP="001948A8">
          <w:pPr>
            <w:rPr>
              <w:sz w:val="20"/>
              <w:lang w:val="pt-BR"/>
            </w:rPr>
          </w:pPr>
          <w:r>
            <w:rPr>
              <w:sz w:val="20"/>
            </w:rPr>
            <w:t>ParentsAssistance</w:t>
          </w:r>
        </w:p>
      </w:tc>
      <w:tc>
        <w:tcPr>
          <w:tcW w:w="2369" w:type="dxa"/>
        </w:tcPr>
        <w:p w:rsidR="00285ED7" w:rsidRDefault="00F75AC3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4342BA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4342BA">
            <w:rPr>
              <w:sz w:val="20"/>
              <w:lang w:val="pt-BR"/>
            </w:rPr>
            <w:t>Usuário</w:t>
          </w:r>
          <w:r>
            <w:rPr>
              <w:sz w:val="20"/>
              <w:lang w:val="pt-BR"/>
            </w:rPr>
            <w:t xml:space="preserve"> </w:t>
          </w:r>
        </w:p>
      </w:tc>
      <w:tc>
        <w:tcPr>
          <w:tcW w:w="2369" w:type="dxa"/>
        </w:tcPr>
        <w:p w:rsidR="001948A8" w:rsidRDefault="00285ED7" w:rsidP="001948A8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Data:</w:t>
          </w:r>
          <w:proofErr w:type="gramStart"/>
          <w:r>
            <w:rPr>
              <w:sz w:val="20"/>
              <w:lang w:val="pt-BR"/>
            </w:rPr>
            <w:t xml:space="preserve">  </w:t>
          </w:r>
          <w:proofErr w:type="gramEnd"/>
          <w:r w:rsidR="00F75AC3">
            <w:rPr>
              <w:sz w:val="20"/>
              <w:lang w:val="pt-BR"/>
            </w:rPr>
            <w:t>30/09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A8"/>
    <w:rsid w:val="000617E3"/>
    <w:rsid w:val="00075BC0"/>
    <w:rsid w:val="000E6018"/>
    <w:rsid w:val="001948A8"/>
    <w:rsid w:val="001A6B47"/>
    <w:rsid w:val="00227D59"/>
    <w:rsid w:val="00285ED7"/>
    <w:rsid w:val="002D0655"/>
    <w:rsid w:val="00305784"/>
    <w:rsid w:val="00360D29"/>
    <w:rsid w:val="003772FD"/>
    <w:rsid w:val="00392AE7"/>
    <w:rsid w:val="003A5197"/>
    <w:rsid w:val="003A5583"/>
    <w:rsid w:val="003C498B"/>
    <w:rsid w:val="003C6BB0"/>
    <w:rsid w:val="004342BA"/>
    <w:rsid w:val="004F412E"/>
    <w:rsid w:val="005D1F72"/>
    <w:rsid w:val="006059DD"/>
    <w:rsid w:val="0067412E"/>
    <w:rsid w:val="00710F84"/>
    <w:rsid w:val="00752B63"/>
    <w:rsid w:val="00933AB4"/>
    <w:rsid w:val="009D7CA4"/>
    <w:rsid w:val="00A50BDC"/>
    <w:rsid w:val="00AE4D08"/>
    <w:rsid w:val="00B21DDE"/>
    <w:rsid w:val="00B4620A"/>
    <w:rsid w:val="00B9279E"/>
    <w:rsid w:val="00BB3C0E"/>
    <w:rsid w:val="00BD4232"/>
    <w:rsid w:val="00CD4D9B"/>
    <w:rsid w:val="00D23E92"/>
    <w:rsid w:val="00DC15C6"/>
    <w:rsid w:val="00DE44C2"/>
    <w:rsid w:val="00F55D39"/>
    <w:rsid w:val="00F75AC3"/>
    <w:rsid w:val="00FB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5AC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AC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lastModifiedBy>JgonçalvesS</cp:lastModifiedBy>
  <cp:revision>5</cp:revision>
  <cp:lastPrinted>2015-04-08T03:49:00Z</cp:lastPrinted>
  <dcterms:created xsi:type="dcterms:W3CDTF">2015-09-30T18:56:00Z</dcterms:created>
  <dcterms:modified xsi:type="dcterms:W3CDTF">2015-09-30T19:43:00Z</dcterms:modified>
</cp:coreProperties>
</file>