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Default="00516A18">
      <w:pPr>
        <w:pStyle w:val="Ttulo"/>
        <w:rPr>
          <w:lang w:val="pt-BR"/>
        </w:rPr>
      </w:pPr>
      <w:r>
        <w:rPr>
          <w:lang w:val="pt-BR"/>
        </w:rPr>
        <w:t>ParentsAssistance</w:t>
      </w:r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A6556F">
        <w:rPr>
          <w:lang w:val="pt-BR"/>
        </w:rPr>
        <w:t>A</w:t>
      </w:r>
      <w:r w:rsidR="00516A18" w:rsidRPr="00516A18">
        <w:rPr>
          <w:lang w:val="pt-BR"/>
        </w:rPr>
        <w:t xml:space="preserve">lerta de </w:t>
      </w:r>
      <w:r w:rsidR="00A31661">
        <w:rPr>
          <w:lang w:val="pt-BR"/>
        </w:rPr>
        <w:t xml:space="preserve">lembrete para os </w:t>
      </w:r>
      <w:r w:rsidR="00C03E3D">
        <w:rPr>
          <w:lang w:val="pt-BR"/>
        </w:rPr>
        <w:t xml:space="preserve">responsáveis </w:t>
      </w:r>
      <w:r w:rsidR="00A31661">
        <w:rPr>
          <w:lang w:val="pt-BR"/>
        </w:rPr>
        <w:t>p</w:t>
      </w:r>
      <w:r w:rsidR="00C03E3D">
        <w:rPr>
          <w:lang w:val="pt-BR"/>
        </w:rPr>
        <w:t>elo aluno.</w:t>
      </w:r>
      <w:r w:rsidR="007515F5" w:rsidRPr="007515F5">
        <w:rPr>
          <w:lang w:val="pt-BR"/>
        </w:rPr>
        <w:t xml:space="preserve">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de uso tem a f</w:t>
      </w:r>
      <w:r w:rsidR="008F33D6">
        <w:rPr>
          <w:lang w:val="pt-BR"/>
        </w:rPr>
        <w:t xml:space="preserve">inalidade </w:t>
      </w:r>
      <w:r w:rsidR="000C183B">
        <w:rPr>
          <w:lang w:val="pt-BR"/>
        </w:rPr>
        <w:t>informar lembretes para o responsável do aluno</w:t>
      </w:r>
      <w:r w:rsidR="00A31661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A6556F" w:rsidRDefault="000C183B" w:rsidP="00DD62E0">
      <w:pPr>
        <w:pStyle w:val="Ttulo2"/>
        <w:jc w:val="both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Responsável do aluno</w:t>
      </w:r>
      <w:r w:rsidR="00C03E3D">
        <w:rPr>
          <w:rFonts w:ascii="Times New Roman" w:hAnsi="Times New Roman"/>
          <w:b w:val="0"/>
          <w:lang w:val="pt-BR"/>
        </w:rPr>
        <w:t>.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7344DF" w:rsidRPr="00CB3FAC" w:rsidRDefault="007344DF" w:rsidP="007344DF">
      <w:pPr>
        <w:ind w:left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Responsável pelo aluno</w:t>
      </w:r>
      <w:r w:rsidRPr="001107B9">
        <w:rPr>
          <w:sz w:val="20"/>
          <w:szCs w:val="20"/>
          <w:lang w:val="pt-BR"/>
        </w:rPr>
        <w:t xml:space="preserve"> deve </w:t>
      </w:r>
      <w:r w:rsidRPr="00CB3FAC">
        <w:rPr>
          <w:sz w:val="20"/>
          <w:szCs w:val="20"/>
          <w:lang w:val="pt-BR"/>
        </w:rPr>
        <w:t>estar</w:t>
      </w:r>
      <w:r>
        <w:rPr>
          <w:sz w:val="20"/>
          <w:szCs w:val="20"/>
          <w:lang w:val="pt-BR"/>
        </w:rPr>
        <w:t xml:space="preserve"> </w:t>
      </w:r>
      <w:r w:rsidRPr="001107B9">
        <w:rPr>
          <w:sz w:val="20"/>
          <w:szCs w:val="20"/>
          <w:lang w:val="pt-BR"/>
        </w:rPr>
        <w:t xml:space="preserve"> logado no </w:t>
      </w:r>
      <w:r w:rsidRPr="00CB3FAC">
        <w:rPr>
          <w:sz w:val="20"/>
          <w:szCs w:val="20"/>
          <w:lang w:val="pt-BR"/>
        </w:rPr>
        <w:t>sistema</w:t>
      </w:r>
      <w:r w:rsidRPr="001107B9">
        <w:rPr>
          <w:sz w:val="20"/>
          <w:szCs w:val="20"/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EC1ACC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>as</w:t>
      </w:r>
      <w:r w:rsidR="00516A18">
        <w:rPr>
          <w:lang w:val="pt-BR"/>
        </w:rPr>
        <w:t>o de u</w:t>
      </w:r>
      <w:r w:rsidR="008F33D6">
        <w:rPr>
          <w:lang w:val="pt-BR"/>
        </w:rPr>
        <w:t xml:space="preserve">so começa quando o </w:t>
      </w:r>
      <w:r w:rsidR="000C183B">
        <w:rPr>
          <w:lang w:val="pt-BR"/>
        </w:rPr>
        <w:t>responsável pelo aluno esta no meu</w:t>
      </w:r>
      <w:r w:rsidR="00EC1ACC">
        <w:rPr>
          <w:lang w:val="pt-BR"/>
        </w:rPr>
        <w:t xml:space="preserve"> </w:t>
      </w:r>
      <w:r w:rsidR="000C183B">
        <w:rPr>
          <w:lang w:val="pt-BR"/>
        </w:rPr>
        <w:t>d</w:t>
      </w:r>
      <w:r w:rsidR="00EC1ACC">
        <w:rPr>
          <w:lang w:val="pt-BR"/>
        </w:rPr>
        <w:t>o aplicativo</w:t>
      </w:r>
      <w:r w:rsidR="00C03E3D">
        <w:rPr>
          <w:lang w:val="pt-BR"/>
        </w:rPr>
        <w:t>.</w:t>
      </w:r>
    </w:p>
    <w:p w:rsidR="00EC1ACC" w:rsidRDefault="000C183B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Responsável pelo aluno Aperta a o botão alerta de reunião</w:t>
      </w:r>
      <w:r w:rsidR="00C03E3D">
        <w:rPr>
          <w:lang w:val="pt-BR"/>
        </w:rPr>
        <w:t>.</w:t>
      </w:r>
    </w:p>
    <w:p w:rsidR="00285ED7" w:rsidRPr="00B62370" w:rsidRDefault="002655FA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0C183B">
        <w:rPr>
          <w:lang w:val="pt-BR"/>
        </w:rPr>
        <w:t xml:space="preserve">pega no banco de dados pela </w:t>
      </w:r>
      <w:r>
        <w:rPr>
          <w:lang w:val="pt-BR"/>
        </w:rPr>
        <w:t xml:space="preserve"> matrícula</w:t>
      </w:r>
      <w:r w:rsidR="000C183B">
        <w:rPr>
          <w:lang w:val="pt-BR"/>
        </w:rPr>
        <w:t xml:space="preserve"> do aluno as informações </w:t>
      </w:r>
      <w:r w:rsidR="008F33D6">
        <w:rPr>
          <w:lang w:val="pt-BR"/>
        </w:rPr>
        <w:t xml:space="preserve"> de </w:t>
      </w:r>
      <w:r w:rsidR="00A31661">
        <w:rPr>
          <w:lang w:val="pt-BR"/>
        </w:rPr>
        <w:t>lembrete</w:t>
      </w:r>
    </w:p>
    <w:p w:rsidR="00285ED7" w:rsidRPr="007515F5" w:rsidRDefault="00B6237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 j</w:t>
      </w:r>
      <w:r w:rsidR="00A31661">
        <w:rPr>
          <w:lang w:val="pt-BR"/>
        </w:rPr>
        <w:t>anela com</w:t>
      </w:r>
      <w:r>
        <w:rPr>
          <w:lang w:val="pt-BR"/>
        </w:rPr>
        <w:t xml:space="preserve"> </w:t>
      </w:r>
      <w:r w:rsidR="008F33D6">
        <w:rPr>
          <w:lang w:val="pt-BR"/>
        </w:rPr>
        <w:t>alerta de</w:t>
      </w:r>
      <w:r w:rsidR="00A31661">
        <w:rPr>
          <w:lang w:val="pt-BR"/>
        </w:rPr>
        <w:t xml:space="preserve"> lembrete</w:t>
      </w:r>
      <w:r w:rsidR="006A4447">
        <w:rPr>
          <w:lang w:val="pt-BR"/>
        </w:rPr>
        <w:t>[F01]</w:t>
      </w:r>
      <w:r>
        <w:rPr>
          <w:lang w:val="pt-BR"/>
        </w:rPr>
        <w:t xml:space="preserve"> 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6A4447" w:rsidRDefault="006A4447" w:rsidP="006A4447">
      <w:pPr>
        <w:pStyle w:val="Ttulo2"/>
        <w:tabs>
          <w:tab w:val="clear" w:pos="576"/>
          <w:tab w:val="num" w:pos="860"/>
        </w:tabs>
        <w:jc w:val="both"/>
        <w:rPr>
          <w:lang w:val="pt-BR"/>
        </w:rPr>
      </w:pPr>
      <w:r>
        <w:rPr>
          <w:b w:val="0"/>
          <w:noProof/>
          <w:lang w:eastAsia="pt-BR"/>
        </w:rPr>
        <w:t>Lembrete não existente</w:t>
      </w:r>
      <w:r>
        <w:rPr>
          <w:b w:val="0"/>
          <w:lang w:val="pt-BR"/>
        </w:rPr>
        <w:t xml:space="preserve">   </w:t>
      </w:r>
    </w:p>
    <w:p w:rsidR="006A4447" w:rsidRDefault="006A4447" w:rsidP="006A4447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No passo4, realize as mesmas ações informando.</w:t>
      </w:r>
    </w:p>
    <w:p w:rsidR="00A6556F" w:rsidRPr="006A4447" w:rsidRDefault="006A4447" w:rsidP="00A6556F">
      <w:pPr>
        <w:pStyle w:val="Corpodetexto"/>
        <w:numPr>
          <w:ilvl w:val="0"/>
          <w:numId w:val="10"/>
        </w:numPr>
        <w:jc w:val="both"/>
        <w:rPr>
          <w:lang w:val="pt-BR"/>
        </w:rPr>
      </w:pPr>
      <w:r w:rsidRPr="006A4447">
        <w:rPr>
          <w:lang w:val="pt-BR"/>
        </w:rPr>
        <w:t>O sistema exibe uma mensagem informando que não existe lembrete ao responsável pelo aluno.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A6556F" w:rsidRPr="007515F5" w:rsidRDefault="00A6556F" w:rsidP="00A6556F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Pr="007515F5">
        <w:rPr>
          <w:lang w:val="pt-BR"/>
        </w:rPr>
        <w:t>enário 1</w:t>
      </w:r>
    </w:p>
    <w:p w:rsidR="00A6556F" w:rsidRPr="007515F5" w:rsidRDefault="00A6556F" w:rsidP="00A6556F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A6556F" w:rsidRPr="007515F5" w:rsidRDefault="00A6556F" w:rsidP="00A6556F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A6556F" w:rsidRDefault="00EC1ACC" w:rsidP="00DD62E0">
      <w:pPr>
        <w:jc w:val="both"/>
        <w:rPr>
          <w:sz w:val="20"/>
          <w:szCs w:val="20"/>
          <w:lang w:val="pt-BR"/>
        </w:rPr>
      </w:pPr>
      <w:r w:rsidRPr="00A6556F">
        <w:rPr>
          <w:sz w:val="20"/>
          <w:szCs w:val="20"/>
          <w:lang w:val="pt-BR"/>
        </w:rPr>
        <w:t>Lembrete enviado</w:t>
      </w:r>
      <w:r w:rsidR="00A6556F" w:rsidRPr="00A6556F">
        <w:rPr>
          <w:sz w:val="20"/>
          <w:szCs w:val="20"/>
          <w:lang w:val="pt-BR"/>
        </w:rPr>
        <w:t xml:space="preserve"> para o pai ou responsável </w:t>
      </w:r>
    </w:p>
    <w:p w:rsidR="00B85D82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F7217C" w:rsidRDefault="00F7217C" w:rsidP="00EC1ACC"/>
    <w:p w:rsidR="00F7217C" w:rsidRPr="00F7217C" w:rsidRDefault="00F7217C" w:rsidP="00EC1ACC">
      <w:pPr>
        <w:rPr>
          <w:lang w:val="pt-BR"/>
        </w:rPr>
      </w:pPr>
    </w:p>
    <w:p w:rsidR="00EC1ACC" w:rsidRPr="00F7217C" w:rsidRDefault="00EC1ACC" w:rsidP="00EC1ACC">
      <w:pPr>
        <w:rPr>
          <w:lang w:val="pt-BR"/>
        </w:rPr>
      </w:pPr>
    </w:p>
    <w:p w:rsidR="00EC1ACC" w:rsidRPr="00F7217C" w:rsidRDefault="00EC1ACC" w:rsidP="00EC1ACC">
      <w:pPr>
        <w:rPr>
          <w:lang w:val="pt-BR"/>
        </w:rPr>
      </w:pPr>
    </w:p>
    <w:p w:rsidR="00F7217C" w:rsidRDefault="001107B9" w:rsidP="00EC1ACC">
      <w:r w:rsidRPr="001107B9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1" name="Imagem 1" descr="C:\Users\Jomasio\Pictures\Cadastro de Lembr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Pictures\Cadastro de Lembre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1ACC" w:rsidRDefault="00EC1ACC" w:rsidP="00EC1ACC"/>
    <w:p w:rsidR="00EC1ACC" w:rsidRPr="00EC1ACC" w:rsidRDefault="00EC1ACC" w:rsidP="00EC1ACC">
      <w:pPr>
        <w:rPr>
          <w:lang w:val="pt-BR"/>
        </w:rPr>
      </w:pPr>
    </w:p>
    <w:p w:rsidR="00B85D82" w:rsidRPr="00B85D82" w:rsidRDefault="00B85D82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D6E" w:rsidRDefault="00825D6E">
      <w:r>
        <w:separator/>
      </w:r>
    </w:p>
  </w:endnote>
  <w:endnote w:type="continuationSeparator" w:id="0">
    <w:p w:rsidR="00825D6E" w:rsidRDefault="00825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107B9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107B9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D6E" w:rsidRDefault="00825D6E">
      <w:r>
        <w:separator/>
      </w:r>
    </w:p>
  </w:footnote>
  <w:footnote w:type="continuationSeparator" w:id="0">
    <w:p w:rsidR="00825D6E" w:rsidRDefault="00825D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7E5E3097"/>
    <w:multiLevelType w:val="hybridMultilevel"/>
    <w:tmpl w:val="BA32A27A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87357"/>
    <w:rsid w:val="000C183B"/>
    <w:rsid w:val="001107B9"/>
    <w:rsid w:val="001706D6"/>
    <w:rsid w:val="001F4099"/>
    <w:rsid w:val="0024473F"/>
    <w:rsid w:val="002655FA"/>
    <w:rsid w:val="00285ED7"/>
    <w:rsid w:val="003C6BB0"/>
    <w:rsid w:val="004C2DB8"/>
    <w:rsid w:val="00516A18"/>
    <w:rsid w:val="00614446"/>
    <w:rsid w:val="006A4447"/>
    <w:rsid w:val="007344DF"/>
    <w:rsid w:val="00751534"/>
    <w:rsid w:val="007515F5"/>
    <w:rsid w:val="007D2262"/>
    <w:rsid w:val="00812EA3"/>
    <w:rsid w:val="00825D6E"/>
    <w:rsid w:val="008358DE"/>
    <w:rsid w:val="008660DD"/>
    <w:rsid w:val="00881F99"/>
    <w:rsid w:val="008A5441"/>
    <w:rsid w:val="008F33D6"/>
    <w:rsid w:val="009D2B11"/>
    <w:rsid w:val="009F0B5C"/>
    <w:rsid w:val="00A21BAA"/>
    <w:rsid w:val="00A31661"/>
    <w:rsid w:val="00A6556F"/>
    <w:rsid w:val="00B02AB9"/>
    <w:rsid w:val="00B44356"/>
    <w:rsid w:val="00B62370"/>
    <w:rsid w:val="00B85D82"/>
    <w:rsid w:val="00B9279E"/>
    <w:rsid w:val="00C03E3D"/>
    <w:rsid w:val="00D21F70"/>
    <w:rsid w:val="00DB3276"/>
    <w:rsid w:val="00DD62E0"/>
    <w:rsid w:val="00EC1ACC"/>
    <w:rsid w:val="00F7217C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6F68BE-D778-4776-B3C6-2092319A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37</TotalTime>
  <Pages>2</Pages>
  <Words>154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Jomasio</cp:lastModifiedBy>
  <cp:revision>11</cp:revision>
  <cp:lastPrinted>2015-04-09T02:54:00Z</cp:lastPrinted>
  <dcterms:created xsi:type="dcterms:W3CDTF">2015-09-30T19:41:00Z</dcterms:created>
  <dcterms:modified xsi:type="dcterms:W3CDTF">2015-12-09T19:47:00Z</dcterms:modified>
</cp:coreProperties>
</file>