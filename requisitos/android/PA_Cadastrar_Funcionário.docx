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33" w:rsidRDefault="00F75AC3">
      <w:pPr>
        <w:pStyle w:val="Title"/>
        <w:rPr>
          <w:lang w:val="pt-BR"/>
        </w:rPr>
      </w:pPr>
      <w:r>
        <w:rPr>
          <w:lang w:val="pt-BR"/>
        </w:rPr>
        <w:t>ParentsAssistance</w:t>
      </w:r>
    </w:p>
    <w:p w:rsidR="003046DA" w:rsidRDefault="003046DA">
      <w:pPr>
        <w:pStyle w:val="Title"/>
        <w:rPr>
          <w:lang w:val="pt-BR"/>
        </w:rPr>
      </w:pPr>
    </w:p>
    <w:p w:rsidR="00285ED7" w:rsidRPr="001948A8" w:rsidRDefault="00285ED7" w:rsidP="00805133">
      <w:pPr>
        <w:pStyle w:val="Title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3046DA">
        <w:rPr>
          <w:lang w:val="pt-BR"/>
        </w:rPr>
        <w:t>Cadastr</w:t>
      </w:r>
      <w:r w:rsidR="00801E57">
        <w:rPr>
          <w:lang w:val="pt-BR"/>
        </w:rPr>
        <w:t>ar Funcionário</w:t>
      </w:r>
      <w:bookmarkStart w:id="0" w:name="_GoBack"/>
      <w:bookmarkEnd w:id="0"/>
      <w:r w:rsidR="00805133">
        <w:rPr>
          <w:lang w:val="pt-BR"/>
        </w:rPr>
        <w:t>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</w:t>
      </w:r>
      <w:r w:rsidR="00AC6F23">
        <w:rPr>
          <w:lang w:val="pt-BR"/>
        </w:rPr>
        <w:t>do</w:t>
      </w:r>
      <w:r w:rsidR="00997552">
        <w:rPr>
          <w:lang w:val="pt-BR"/>
        </w:rPr>
        <w:t xml:space="preserve"> </w:t>
      </w:r>
      <w:r w:rsidR="008A31B7">
        <w:rPr>
          <w:lang w:val="pt-BR"/>
        </w:rPr>
        <w:t>funcionário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3046DA" w:rsidRDefault="00997552" w:rsidP="00805133">
      <w:pPr>
        <w:pStyle w:val="Heading2"/>
        <w:jc w:val="both"/>
        <w:rPr>
          <w:rFonts w:ascii="Times New Roman" w:hAnsi="Times New Roman"/>
          <w:b w:val="0"/>
          <w:lang w:val="pt-BR"/>
        </w:rPr>
      </w:pPr>
      <w:r w:rsidRPr="003046DA">
        <w:rPr>
          <w:rFonts w:ascii="Times New Roman" w:hAnsi="Times New Roman"/>
          <w:b w:val="0"/>
          <w:lang w:val="pt-BR"/>
        </w:rPr>
        <w:t xml:space="preserve">Funcionário </w:t>
      </w:r>
    </w:p>
    <w:p w:rsidR="00285ED7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81F7A" w:rsidP="00E81F7A">
      <w:pPr>
        <w:pStyle w:val="BodyText"/>
        <w:ind w:left="0"/>
        <w:jc w:val="both"/>
        <w:rPr>
          <w:lang w:val="pt-BR"/>
        </w:rPr>
      </w:pPr>
      <w:r>
        <w:rPr>
          <w:lang w:val="pt-BR"/>
        </w:rPr>
        <w:t xml:space="preserve">         </w:t>
      </w:r>
      <w:r w:rsidR="00E03002">
        <w:rPr>
          <w:lang w:val="pt-BR"/>
        </w:rPr>
        <w:t>Deve haver ao menos um usuário com nível mínimo de Secretário pré-cadastrado.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5E7A35" w:rsidRPr="006864C1" w:rsidRDefault="00E03002" w:rsidP="00364550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6864C1">
        <w:rPr>
          <w:lang w:val="pt-BR"/>
        </w:rPr>
        <w:t xml:space="preserve">Esse caso de uso começa quando o Secretário </w:t>
      </w:r>
      <w:r w:rsidR="005E7A35" w:rsidRPr="006864C1">
        <w:rPr>
          <w:lang w:val="pt-BR"/>
        </w:rPr>
        <w:t xml:space="preserve">vai para a tela </w:t>
      </w:r>
      <w:r w:rsidRPr="006864C1">
        <w:rPr>
          <w:lang w:val="pt-BR"/>
        </w:rPr>
        <w:t>C</w:t>
      </w:r>
      <w:r w:rsidR="005E7A35" w:rsidRPr="006864C1">
        <w:rPr>
          <w:lang w:val="pt-BR"/>
        </w:rPr>
        <w:t xml:space="preserve">adastro de </w:t>
      </w:r>
      <w:r w:rsidRPr="006864C1">
        <w:rPr>
          <w:lang w:val="pt-BR"/>
        </w:rPr>
        <w:t>F</w:t>
      </w:r>
      <w:r w:rsidR="005E7A35" w:rsidRPr="006864C1">
        <w:rPr>
          <w:lang w:val="pt-BR"/>
        </w:rPr>
        <w:t>uncionário.</w:t>
      </w:r>
    </w:p>
    <w:p w:rsidR="00E03002" w:rsidRDefault="00E03002" w:rsidP="00E03002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Secretário digita as informações do novo funcionário, em formulário a ser preenchido. </w:t>
      </w:r>
    </w:p>
    <w:p w:rsidR="005E7A35" w:rsidRPr="005E7A35" w:rsidRDefault="005E7A35" w:rsidP="005E7A35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E03002">
        <w:rPr>
          <w:lang w:val="pt-BR"/>
        </w:rPr>
        <w:t>Secretário</w:t>
      </w:r>
      <w:r>
        <w:rPr>
          <w:lang w:val="pt-BR"/>
        </w:rPr>
        <w:t xml:space="preserve"> </w:t>
      </w:r>
      <w:r w:rsidRPr="005E7A35">
        <w:rPr>
          <w:lang w:val="pt-BR"/>
        </w:rPr>
        <w:t xml:space="preserve">clica em cadastrar </w:t>
      </w:r>
      <w:r>
        <w:rPr>
          <w:lang w:val="pt-BR"/>
        </w:rPr>
        <w:t>funcionário.</w:t>
      </w:r>
    </w:p>
    <w:p w:rsidR="005E7A35" w:rsidRPr="00335D84" w:rsidRDefault="00E03002" w:rsidP="005E7A35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</w:t>
      </w:r>
      <w:r w:rsidR="006864C1">
        <w:rPr>
          <w:lang w:val="pt-BR"/>
        </w:rPr>
        <w:t xml:space="preserve"> persiste as informações no banco e </w:t>
      </w:r>
      <w:r>
        <w:rPr>
          <w:lang w:val="pt-BR"/>
        </w:rPr>
        <w:t>informa</w:t>
      </w:r>
      <w:r w:rsidR="005E7A35">
        <w:rPr>
          <w:lang w:val="pt-BR"/>
        </w:rPr>
        <w:t xml:space="preserve"> uma mensagem</w:t>
      </w:r>
      <w:r>
        <w:rPr>
          <w:lang w:val="pt-BR"/>
        </w:rPr>
        <w:t xml:space="preserve"> de </w:t>
      </w:r>
      <w:r w:rsidR="005E7A35">
        <w:rPr>
          <w:lang w:val="pt-BR"/>
        </w:rPr>
        <w:t>sucesso</w:t>
      </w:r>
      <w:r>
        <w:rPr>
          <w:lang w:val="pt-BR"/>
        </w:rPr>
        <w:t xml:space="preserve"> no cadastro</w:t>
      </w:r>
      <w:r w:rsidR="005E7A35">
        <w:rPr>
          <w:lang w:val="pt-BR"/>
        </w:rPr>
        <w:t>.</w:t>
      </w:r>
    </w:p>
    <w:p w:rsidR="005E7A35" w:rsidRPr="001948A8" w:rsidRDefault="005E7A35" w:rsidP="005E7A35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encerrado.</w:t>
      </w:r>
    </w:p>
    <w:p w:rsidR="00285ED7" w:rsidRPr="001948A8" w:rsidRDefault="003C6BB0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1426F4" w:rsidRDefault="001426F4" w:rsidP="001426F4">
      <w:pPr>
        <w:pStyle w:val="Heading2"/>
        <w:numPr>
          <w:ilvl w:val="1"/>
          <w:numId w:val="10"/>
        </w:numPr>
        <w:tabs>
          <w:tab w:val="clear" w:pos="576"/>
          <w:tab w:val="num" w:pos="860"/>
        </w:tabs>
        <w:ind w:left="720" w:hanging="720"/>
        <w:jc w:val="both"/>
        <w:rPr>
          <w:lang w:val="pt-BR"/>
        </w:rPr>
      </w:pPr>
      <w:r>
        <w:rPr>
          <w:b w:val="0"/>
          <w:noProof/>
          <w:lang w:eastAsia="pt-BR"/>
        </w:rPr>
        <w:t>Matrícula ja existente</w:t>
      </w:r>
      <w:r>
        <w:rPr>
          <w:b w:val="0"/>
          <w:lang w:val="pt-BR"/>
        </w:rPr>
        <w:t xml:space="preserve">   </w:t>
      </w:r>
    </w:p>
    <w:p w:rsidR="00E03002" w:rsidRDefault="00E03002" w:rsidP="00E03002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Repita até o 5º passo.</w:t>
      </w:r>
    </w:p>
    <w:p w:rsidR="00E03002" w:rsidRPr="009227F5" w:rsidRDefault="00E03002" w:rsidP="00E03002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sistema exibe uma mensagem de erro informando que o CPF ou RG do funcionário já está cadastrado.</w:t>
      </w:r>
    </w:p>
    <w:p w:rsidR="009227F5" w:rsidRPr="009227F5" w:rsidRDefault="009227F5" w:rsidP="009227F5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sistema exibe uma mensagem pedindo para o usuário conferir os dados. </w:t>
      </w:r>
    </w:p>
    <w:p w:rsidR="009227F5" w:rsidRPr="009227F5" w:rsidRDefault="009227F5" w:rsidP="009227F5">
      <w:pPr>
        <w:pStyle w:val="Heading1"/>
        <w:jc w:val="both"/>
        <w:rPr>
          <w:lang w:val="pt-BR"/>
        </w:rPr>
      </w:pPr>
      <w:r w:rsidRPr="009227F5">
        <w:rPr>
          <w:lang w:val="pt-BR"/>
        </w:rPr>
        <w:t>Cenários Principais</w:t>
      </w:r>
    </w:p>
    <w:p w:rsidR="00285ED7" w:rsidRPr="001948A8" w:rsidRDefault="001948A8" w:rsidP="00A50BDC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 xml:space="preserve">Fluxo </w:t>
      </w:r>
      <w:r w:rsidR="00617CED">
        <w:rPr>
          <w:lang w:val="pt-BR"/>
        </w:rPr>
        <w:t>Alternativo.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Heading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 w:rsidRPr="00D8103E">
        <w:rPr>
          <w:sz w:val="20"/>
          <w:szCs w:val="20"/>
          <w:lang w:val="pt-BR"/>
        </w:rPr>
        <w:t xml:space="preserve">Ao final da execução deste caso de uso, o </w:t>
      </w:r>
      <w:r w:rsidR="00997552" w:rsidRPr="00D8103E">
        <w:rPr>
          <w:sz w:val="20"/>
          <w:szCs w:val="20"/>
          <w:lang w:val="pt-BR"/>
        </w:rPr>
        <w:t>funcionário</w:t>
      </w:r>
      <w:r w:rsidRPr="00D8103E">
        <w:rPr>
          <w:sz w:val="20"/>
          <w:szCs w:val="20"/>
          <w:lang w:val="pt-BR"/>
        </w:rPr>
        <w:t xml:space="preserve"> será ad</w:t>
      </w:r>
      <w:r w:rsidR="00F75AC3" w:rsidRPr="00D8103E">
        <w:rPr>
          <w:sz w:val="20"/>
          <w:szCs w:val="20"/>
          <w:lang w:val="pt-BR"/>
        </w:rPr>
        <w:t>icionado com sucesso ao ParentsAssistance</w:t>
      </w:r>
      <w:r w:rsidR="004342BA">
        <w:rPr>
          <w:lang w:val="pt-BR"/>
        </w:rPr>
        <w:t>.</w:t>
      </w:r>
    </w:p>
    <w:p w:rsidR="00285ED7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285ED7" w:rsidRPr="001948A8" w:rsidRDefault="008272E8" w:rsidP="00A34F41">
      <w:pPr>
        <w:rPr>
          <w:lang w:val="pt-BR"/>
        </w:rPr>
      </w:pPr>
      <w:r>
        <w:rPr>
          <w:lang w:val="pt-BR"/>
        </w:rPr>
        <w:br/>
      </w:r>
      <w:r w:rsidR="00A34F41" w:rsidRPr="00A34F41">
        <w:rPr>
          <w:noProof/>
          <w:lang w:val="pt-BR" w:eastAsia="pt-BR"/>
        </w:rPr>
        <w:drawing>
          <wp:inline distT="0" distB="0" distL="0" distR="0">
            <wp:extent cx="4435475" cy="7294880"/>
            <wp:effectExtent l="0" t="0" r="3175" b="1270"/>
            <wp:docPr id="1" name="Imagem 1" descr="C:\Users\Jomasio\Desktop\TELAS PARENTS ASSISTANCE\Cadastro de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TELAS PARENTS ASSISTANCE\Cadastro de Funcionar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AED" w:rsidRDefault="00915AED">
      <w:r>
        <w:separator/>
      </w:r>
    </w:p>
  </w:endnote>
  <w:endnote w:type="continuationSeparator" w:id="0">
    <w:p w:rsidR="00915AED" w:rsidRDefault="0091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801E57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801E57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AED" w:rsidRDefault="00915AED">
      <w:r>
        <w:separator/>
      </w:r>
    </w:p>
  </w:footnote>
  <w:footnote w:type="continuationSeparator" w:id="0">
    <w:p w:rsidR="00915AED" w:rsidRDefault="00915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75BC0"/>
    <w:rsid w:val="001426F4"/>
    <w:rsid w:val="00157355"/>
    <w:rsid w:val="00193416"/>
    <w:rsid w:val="001948A8"/>
    <w:rsid w:val="001A6B47"/>
    <w:rsid w:val="0022098D"/>
    <w:rsid w:val="00227D59"/>
    <w:rsid w:val="00244DB3"/>
    <w:rsid w:val="00285ED7"/>
    <w:rsid w:val="002D0655"/>
    <w:rsid w:val="003046DA"/>
    <w:rsid w:val="00305511"/>
    <w:rsid w:val="00305784"/>
    <w:rsid w:val="00333336"/>
    <w:rsid w:val="00365D82"/>
    <w:rsid w:val="003772FD"/>
    <w:rsid w:val="00392AE7"/>
    <w:rsid w:val="003954DC"/>
    <w:rsid w:val="003A5197"/>
    <w:rsid w:val="003A5583"/>
    <w:rsid w:val="003C296E"/>
    <w:rsid w:val="003C498B"/>
    <w:rsid w:val="003C6BB0"/>
    <w:rsid w:val="003E06EB"/>
    <w:rsid w:val="004342BA"/>
    <w:rsid w:val="004353E2"/>
    <w:rsid w:val="004E09C6"/>
    <w:rsid w:val="004F412E"/>
    <w:rsid w:val="004F6499"/>
    <w:rsid w:val="005165E9"/>
    <w:rsid w:val="005471CF"/>
    <w:rsid w:val="005A6052"/>
    <w:rsid w:val="005D1F72"/>
    <w:rsid w:val="005E7A35"/>
    <w:rsid w:val="006059DD"/>
    <w:rsid w:val="00617CED"/>
    <w:rsid w:val="0067412E"/>
    <w:rsid w:val="00685EA8"/>
    <w:rsid w:val="006864C1"/>
    <w:rsid w:val="00710F84"/>
    <w:rsid w:val="00752B63"/>
    <w:rsid w:val="00801E57"/>
    <w:rsid w:val="00805133"/>
    <w:rsid w:val="008076FE"/>
    <w:rsid w:val="008272E8"/>
    <w:rsid w:val="008A31B7"/>
    <w:rsid w:val="008A5208"/>
    <w:rsid w:val="00915AED"/>
    <w:rsid w:val="009227F5"/>
    <w:rsid w:val="00933AB4"/>
    <w:rsid w:val="00986534"/>
    <w:rsid w:val="00997552"/>
    <w:rsid w:val="009D7CA4"/>
    <w:rsid w:val="00A34F41"/>
    <w:rsid w:val="00A50BDC"/>
    <w:rsid w:val="00A6187A"/>
    <w:rsid w:val="00AA6F43"/>
    <w:rsid w:val="00AC6F23"/>
    <w:rsid w:val="00AF6271"/>
    <w:rsid w:val="00B4620A"/>
    <w:rsid w:val="00B82F02"/>
    <w:rsid w:val="00B9279E"/>
    <w:rsid w:val="00BB3C0E"/>
    <w:rsid w:val="00C3466C"/>
    <w:rsid w:val="00C722D7"/>
    <w:rsid w:val="00CB3FAC"/>
    <w:rsid w:val="00CE0A4F"/>
    <w:rsid w:val="00D11B0C"/>
    <w:rsid w:val="00D23E92"/>
    <w:rsid w:val="00D8103E"/>
    <w:rsid w:val="00DC15C6"/>
    <w:rsid w:val="00DE44C2"/>
    <w:rsid w:val="00E03002"/>
    <w:rsid w:val="00E17D27"/>
    <w:rsid w:val="00E81F7A"/>
    <w:rsid w:val="00EC6EE3"/>
    <w:rsid w:val="00F55D39"/>
    <w:rsid w:val="00F6616C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E650A82-53E3-44E0-AA73-F1AFD885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aliases w:val="PSC_Titulo_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aliases w:val="PSC_Titulo_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1426F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67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Junior, Manasses A.</cp:lastModifiedBy>
  <cp:revision>27</cp:revision>
  <cp:lastPrinted>2015-04-08T03:49:00Z</cp:lastPrinted>
  <dcterms:created xsi:type="dcterms:W3CDTF">2015-09-30T19:31:00Z</dcterms:created>
  <dcterms:modified xsi:type="dcterms:W3CDTF">2015-12-16T17:23:00Z</dcterms:modified>
</cp:coreProperties>
</file>