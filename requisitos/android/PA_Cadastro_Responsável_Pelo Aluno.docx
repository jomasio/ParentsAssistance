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33" w:rsidRDefault="00F75AC3">
      <w:pPr>
        <w:pStyle w:val="Ttulo"/>
        <w:rPr>
          <w:lang w:val="pt-BR"/>
        </w:rPr>
      </w:pPr>
      <w:r>
        <w:rPr>
          <w:lang w:val="pt-BR"/>
        </w:rPr>
        <w:t>ParentsAssistance</w:t>
      </w:r>
    </w:p>
    <w:p w:rsidR="0016790D" w:rsidRDefault="0016790D">
      <w:pPr>
        <w:pStyle w:val="Ttulo"/>
        <w:rPr>
          <w:lang w:val="pt-BR"/>
        </w:rPr>
      </w:pPr>
    </w:p>
    <w:p w:rsidR="00285ED7" w:rsidRPr="001948A8" w:rsidRDefault="00285ED7" w:rsidP="00805133">
      <w:pPr>
        <w:pStyle w:val="Ttulo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0D0654">
        <w:rPr>
          <w:lang w:val="pt-BR"/>
        </w:rPr>
        <w:t>Cadastro</w:t>
      </w:r>
      <w:r w:rsidR="001948A8" w:rsidRPr="001948A8">
        <w:rPr>
          <w:lang w:val="pt-BR"/>
        </w:rPr>
        <w:t xml:space="preserve"> </w:t>
      </w:r>
      <w:r w:rsidR="0022098D">
        <w:rPr>
          <w:lang w:val="pt-BR"/>
        </w:rPr>
        <w:t xml:space="preserve">de </w:t>
      </w:r>
      <w:r w:rsidR="00304E62">
        <w:rPr>
          <w:lang w:val="pt-BR"/>
        </w:rPr>
        <w:t>responsável pelo aluno</w:t>
      </w:r>
      <w:r w:rsidR="00805133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informações </w:t>
      </w:r>
      <w:r w:rsidR="00352C61">
        <w:rPr>
          <w:lang w:val="pt-BR"/>
        </w:rPr>
        <w:t>do</w:t>
      </w:r>
      <w:r w:rsidR="00856517">
        <w:rPr>
          <w:lang w:val="pt-BR"/>
        </w:rPr>
        <w:t>s</w:t>
      </w:r>
      <w:r w:rsidR="00805133">
        <w:rPr>
          <w:lang w:val="pt-BR"/>
        </w:rPr>
        <w:t xml:space="preserve"> </w:t>
      </w:r>
      <w:r w:rsidR="00AD0772">
        <w:rPr>
          <w:lang w:val="pt-BR"/>
        </w:rPr>
        <w:t>pai</w:t>
      </w:r>
      <w:r w:rsidR="00856517">
        <w:rPr>
          <w:lang w:val="pt-BR"/>
        </w:rPr>
        <w:t>s</w:t>
      </w:r>
      <w:r w:rsidR="00352C61">
        <w:rPr>
          <w:lang w:val="pt-BR"/>
        </w:rPr>
        <w:t xml:space="preserve"> </w:t>
      </w:r>
      <w:r w:rsidR="00856517">
        <w:rPr>
          <w:lang w:val="pt-BR"/>
        </w:rPr>
        <w:t>do</w:t>
      </w:r>
      <w:r w:rsidR="00352C61">
        <w:rPr>
          <w:lang w:val="pt-BR"/>
        </w:rPr>
        <w:t xml:space="preserve"> aluno ou </w:t>
      </w:r>
      <w:r w:rsidR="00856517">
        <w:rPr>
          <w:lang w:val="pt-BR"/>
        </w:rPr>
        <w:t>responsáveis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6790D" w:rsidRDefault="00650D9A" w:rsidP="00805133">
      <w:pPr>
        <w:pStyle w:val="Ttulo2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Funcionário</w:t>
      </w:r>
    </w:p>
    <w:p w:rsidR="00285ED7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A3237B" w:rsidP="00650D9A">
      <w:pPr>
        <w:pStyle w:val="Corpodetexto"/>
        <w:jc w:val="both"/>
        <w:rPr>
          <w:lang w:val="pt-BR"/>
        </w:rPr>
      </w:pPr>
      <w:r w:rsidRPr="00CB3FAC">
        <w:rPr>
          <w:lang w:val="pt-BR"/>
        </w:rPr>
        <w:t>Funcionário</w:t>
      </w:r>
      <w:r w:rsidRPr="00856517">
        <w:rPr>
          <w:lang w:val="pt-BR"/>
        </w:rPr>
        <w:t xml:space="preserve"> </w:t>
      </w:r>
      <w:r>
        <w:rPr>
          <w:lang w:val="pt-BR"/>
        </w:rPr>
        <w:t xml:space="preserve">deve estar logado no </w:t>
      </w:r>
      <w:r w:rsidRPr="00CB3FAC">
        <w:rPr>
          <w:lang w:val="pt-BR"/>
        </w:rPr>
        <w:t>sistema</w:t>
      </w:r>
      <w:r w:rsidRPr="00856517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D2558D" w:rsidRPr="004D45BE" w:rsidRDefault="00D2558D" w:rsidP="004D45BE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 xml:space="preserve">Esse caso de uso começa quando o </w:t>
      </w:r>
      <w:r>
        <w:rPr>
          <w:lang w:val="pt-BR"/>
        </w:rPr>
        <w:t xml:space="preserve">funcionário </w:t>
      </w:r>
      <w:r w:rsidR="00A3237B">
        <w:rPr>
          <w:lang w:val="pt-BR"/>
        </w:rPr>
        <w:t>toca</w:t>
      </w:r>
      <w:r w:rsidR="004D45BE">
        <w:rPr>
          <w:lang w:val="pt-BR"/>
        </w:rPr>
        <w:t xml:space="preserve"> </w:t>
      </w:r>
      <w:r>
        <w:rPr>
          <w:lang w:val="pt-BR"/>
        </w:rPr>
        <w:t xml:space="preserve">na </w:t>
      </w:r>
      <w:r w:rsidR="00A3237B">
        <w:rPr>
          <w:lang w:val="pt-BR"/>
        </w:rPr>
        <w:t>tela:</w:t>
      </w:r>
      <w:r w:rsidR="004D45BE">
        <w:rPr>
          <w:lang w:val="pt-BR"/>
        </w:rPr>
        <w:t xml:space="preserve"> </w:t>
      </w:r>
      <w:r w:rsidR="00A3237B">
        <w:rPr>
          <w:lang w:val="pt-BR"/>
        </w:rPr>
        <w:t>Cadastro de Pais</w:t>
      </w:r>
      <w:r w:rsidR="004D45BE">
        <w:rPr>
          <w:lang w:val="pt-BR"/>
        </w:rPr>
        <w:t>.</w:t>
      </w:r>
    </w:p>
    <w:p w:rsidR="00D2558D" w:rsidRDefault="00D2558D" w:rsidP="004D45B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segue para tela</w:t>
      </w:r>
      <w:r w:rsidR="00D416F9">
        <w:rPr>
          <w:lang w:val="pt-BR"/>
        </w:rPr>
        <w:t xml:space="preserve"> de</w:t>
      </w:r>
      <w:r>
        <w:rPr>
          <w:lang w:val="pt-BR"/>
        </w:rPr>
        <w:t xml:space="preserve"> </w:t>
      </w:r>
      <w:r w:rsidR="004D45BE">
        <w:rPr>
          <w:lang w:val="pt-BR"/>
        </w:rPr>
        <w:t>cadastro</w:t>
      </w:r>
      <w:r w:rsidR="004D45BE" w:rsidRPr="004D45BE">
        <w:rPr>
          <w:lang w:val="pt-BR"/>
        </w:rPr>
        <w:t xml:space="preserve"> de </w:t>
      </w:r>
      <w:r w:rsidR="00A3237B">
        <w:rPr>
          <w:lang w:val="pt-BR"/>
        </w:rPr>
        <w:t>pais</w:t>
      </w:r>
      <w:r w:rsidR="004D45BE" w:rsidRPr="004D45BE">
        <w:rPr>
          <w:lang w:val="pt-BR"/>
        </w:rPr>
        <w:t xml:space="preserve"> </w:t>
      </w:r>
      <w:r w:rsidR="00A3237B">
        <w:rPr>
          <w:lang w:val="pt-BR"/>
        </w:rPr>
        <w:t>do</w:t>
      </w:r>
      <w:r w:rsidR="004D45BE" w:rsidRPr="004D45BE">
        <w:rPr>
          <w:lang w:val="pt-BR"/>
        </w:rPr>
        <w:t xml:space="preserve"> aluno</w:t>
      </w:r>
      <w:r w:rsidR="004D45BE">
        <w:rPr>
          <w:lang w:val="pt-BR"/>
        </w:rPr>
        <w:t>.</w:t>
      </w:r>
    </w:p>
    <w:p w:rsidR="004D45BE" w:rsidRPr="004D45BE" w:rsidRDefault="004D45BE" w:rsidP="004D45B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funcionário digita as informações </w:t>
      </w:r>
      <w:r w:rsidR="00D416F9">
        <w:rPr>
          <w:lang w:val="pt-BR"/>
        </w:rPr>
        <w:t>referentes ao cadastro</w:t>
      </w:r>
      <w:r>
        <w:rPr>
          <w:lang w:val="pt-BR"/>
        </w:rPr>
        <w:t>.</w:t>
      </w:r>
    </w:p>
    <w:p w:rsidR="00D2558D" w:rsidRDefault="004D45BE" w:rsidP="00D2558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Após digitar as informações o f</w:t>
      </w:r>
      <w:r w:rsidR="00D2558D">
        <w:rPr>
          <w:lang w:val="pt-BR"/>
        </w:rPr>
        <w:t xml:space="preserve">uncionário </w:t>
      </w:r>
      <w:r w:rsidR="00D416F9">
        <w:rPr>
          <w:lang w:val="pt-BR"/>
        </w:rPr>
        <w:t>toca</w:t>
      </w:r>
      <w:r w:rsidR="00D2558D" w:rsidRPr="00840171">
        <w:rPr>
          <w:lang w:val="pt-BR"/>
        </w:rPr>
        <w:t xml:space="preserve"> o botão</w:t>
      </w:r>
      <w:r w:rsidR="00D416F9">
        <w:rPr>
          <w:lang w:val="pt-BR"/>
        </w:rPr>
        <w:t>:</w:t>
      </w:r>
      <w:r w:rsidR="00D2558D" w:rsidRPr="00840171">
        <w:rPr>
          <w:lang w:val="pt-BR"/>
        </w:rPr>
        <w:t xml:space="preserve"> </w:t>
      </w:r>
      <w:r w:rsidR="00D416F9">
        <w:rPr>
          <w:lang w:val="pt-BR"/>
        </w:rPr>
        <w:t>Cadastrar</w:t>
      </w:r>
      <w:r w:rsidR="00D2558D">
        <w:rPr>
          <w:lang w:val="pt-BR"/>
        </w:rPr>
        <w:t xml:space="preserve"> </w:t>
      </w:r>
      <w:r w:rsidR="00D416F9">
        <w:rPr>
          <w:lang w:val="pt-BR"/>
        </w:rPr>
        <w:t>Pais</w:t>
      </w:r>
      <w:r w:rsidR="00D2558D">
        <w:rPr>
          <w:lang w:val="pt-BR"/>
        </w:rPr>
        <w:t>. [FA1]</w:t>
      </w:r>
    </w:p>
    <w:p w:rsidR="001C202E" w:rsidRDefault="001C202E" w:rsidP="001C202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informar uma mensagem de sucesso no cadastro.</w:t>
      </w:r>
    </w:p>
    <w:p w:rsidR="00D2558D" w:rsidRPr="001948A8" w:rsidRDefault="00D2558D" w:rsidP="00D2558D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45471E" w:rsidRPr="0045471E" w:rsidRDefault="0045471E" w:rsidP="0045471E">
      <w:pPr>
        <w:pStyle w:val="Ttulo2"/>
        <w:tabs>
          <w:tab w:val="clear" w:pos="576"/>
          <w:tab w:val="num" w:pos="860"/>
        </w:tabs>
        <w:jc w:val="both"/>
        <w:rPr>
          <w:rFonts w:ascii="Times New Roman" w:hAnsi="Times New Roman"/>
          <w:lang w:val="pt-BR"/>
        </w:rPr>
      </w:pPr>
      <w:r w:rsidRPr="0045471E">
        <w:rPr>
          <w:rFonts w:ascii="Times New Roman" w:hAnsi="Times New Roman"/>
          <w:noProof/>
          <w:lang w:eastAsia="pt-BR"/>
        </w:rPr>
        <w:t>Matrícula ja existente</w:t>
      </w:r>
      <w:r w:rsidRPr="0045471E">
        <w:rPr>
          <w:rFonts w:ascii="Times New Roman" w:hAnsi="Times New Roman"/>
          <w:lang w:val="pt-BR"/>
        </w:rPr>
        <w:t xml:space="preserve">   </w:t>
      </w:r>
    </w:p>
    <w:p w:rsidR="001C202E" w:rsidRDefault="001C202E" w:rsidP="001C202E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Repita até o 5º passo.</w:t>
      </w:r>
      <w:r w:rsidR="00F23459">
        <w:rPr>
          <w:lang w:val="pt-BR"/>
        </w:rPr>
        <w:t xml:space="preserve"> </w:t>
      </w:r>
    </w:p>
    <w:p w:rsidR="003C498B" w:rsidRDefault="00F23459" w:rsidP="00F23459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O sistema exibe uma mensagem de erro informando que o CPF ou RG já está cadastrado.</w:t>
      </w:r>
    </w:p>
    <w:p w:rsidR="000D1BA4" w:rsidRPr="000D1BA4" w:rsidRDefault="000D1BA4" w:rsidP="000D1BA4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O sistema exibe uma mensagem pedindo para o usuário conferir os dados. 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 w:rsidRPr="0016790D">
        <w:rPr>
          <w:sz w:val="20"/>
          <w:szCs w:val="20"/>
          <w:lang w:val="pt-BR"/>
        </w:rPr>
        <w:t xml:space="preserve">Ao final da execução deste caso de uso, o </w:t>
      </w:r>
      <w:r w:rsidR="00805133" w:rsidRPr="0016790D">
        <w:rPr>
          <w:sz w:val="20"/>
          <w:szCs w:val="20"/>
          <w:lang w:val="pt-BR"/>
        </w:rPr>
        <w:t>pai</w:t>
      </w:r>
      <w:r w:rsidRPr="0016790D">
        <w:rPr>
          <w:sz w:val="20"/>
          <w:szCs w:val="20"/>
          <w:lang w:val="pt-BR"/>
        </w:rPr>
        <w:t xml:space="preserve"> será ad</w:t>
      </w:r>
      <w:r w:rsidR="00F75AC3" w:rsidRPr="0016790D">
        <w:rPr>
          <w:sz w:val="20"/>
          <w:szCs w:val="20"/>
          <w:lang w:val="pt-BR"/>
        </w:rPr>
        <w:t>icionado com sucesso ao ParentsAssistance</w:t>
      </w:r>
      <w:r w:rsidR="004342BA">
        <w:rPr>
          <w:lang w:val="pt-BR"/>
        </w:rPr>
        <w:t>.</w:t>
      </w:r>
      <w:r w:rsidR="000D1BA4">
        <w:rPr>
          <w:lang w:val="pt-BR"/>
        </w:rPr>
        <w:br/>
      </w:r>
      <w:r w:rsidR="000D1BA4">
        <w:rPr>
          <w:lang w:val="pt-BR"/>
        </w:rPr>
        <w:br/>
      </w:r>
      <w:r w:rsidR="000D1BA4">
        <w:rPr>
          <w:lang w:val="pt-BR"/>
        </w:rPr>
        <w:br/>
      </w:r>
      <w:r w:rsidR="000D1BA4">
        <w:rPr>
          <w:lang w:val="pt-BR"/>
        </w:rPr>
        <w:br/>
      </w:r>
      <w:r w:rsidR="000D1BA4">
        <w:rPr>
          <w:lang w:val="pt-BR"/>
        </w:rPr>
        <w:br/>
      </w:r>
    </w:p>
    <w:p w:rsidR="00285ED7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304E62" w:rsidRDefault="000D1BA4" w:rsidP="007E0FC4">
      <w:pPr>
        <w:rPr>
          <w:noProof/>
          <w:lang w:val="pt-BR" w:eastAsia="pt-BR"/>
        </w:rPr>
      </w:pPr>
      <w:r w:rsidRPr="000D1BA4">
        <w:rPr>
          <w:lang w:val="pt-BR"/>
        </w:rPr>
        <w:br/>
      </w:r>
      <w:r w:rsidR="007E0FC4" w:rsidRPr="007E0FC4">
        <w:rPr>
          <w:noProof/>
          <w:lang w:val="pt-BR" w:eastAsia="pt-BR"/>
        </w:rPr>
        <w:drawing>
          <wp:inline distT="0" distB="0" distL="0" distR="0">
            <wp:extent cx="4435475" cy="7294880"/>
            <wp:effectExtent l="0" t="0" r="3175" b="1270"/>
            <wp:docPr id="1" name="Imagem 1" descr="C:\Users\Jomasio\Desktop\TELAS PARENTS ASSISTANCE\Cadastro de Respons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TELAS PARENTS ASSISTANCE\Cadastro de Responsav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4E62" w:rsidRPr="009D34E9" w:rsidRDefault="00304E62" w:rsidP="009D34E9">
      <w:pPr>
        <w:rPr>
          <w:noProof/>
          <w:lang w:val="pt-BR" w:eastAsia="pt-BR"/>
        </w:rPr>
      </w:pPr>
    </w:p>
    <w:p w:rsidR="009D34E9" w:rsidRPr="009D34E9" w:rsidRDefault="009D34E9" w:rsidP="009D34E9">
      <w:pPr>
        <w:rPr>
          <w:noProof/>
          <w:lang w:val="pt-BR" w:eastAsia="pt-BR"/>
        </w:rPr>
      </w:pP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24B" w:rsidRDefault="006A724B">
      <w:r>
        <w:separator/>
      </w:r>
    </w:p>
  </w:endnote>
  <w:endnote w:type="continuationSeparator" w:id="0">
    <w:p w:rsidR="006A724B" w:rsidRDefault="006A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E0FC4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E0FC4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24B" w:rsidRDefault="006A724B">
      <w:r>
        <w:separator/>
      </w:r>
    </w:p>
  </w:footnote>
  <w:footnote w:type="continuationSeparator" w:id="0">
    <w:p w:rsidR="006A724B" w:rsidRDefault="006A7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75BC0"/>
    <w:rsid w:val="000D0654"/>
    <w:rsid w:val="000D1BA4"/>
    <w:rsid w:val="0016790D"/>
    <w:rsid w:val="001948A8"/>
    <w:rsid w:val="001A6B47"/>
    <w:rsid w:val="001B1B8B"/>
    <w:rsid w:val="001C202E"/>
    <w:rsid w:val="0022098D"/>
    <w:rsid w:val="00227D59"/>
    <w:rsid w:val="002770DC"/>
    <w:rsid w:val="00285ED7"/>
    <w:rsid w:val="002D0655"/>
    <w:rsid w:val="00304E62"/>
    <w:rsid w:val="00305784"/>
    <w:rsid w:val="00352C61"/>
    <w:rsid w:val="003772FD"/>
    <w:rsid w:val="00392AE7"/>
    <w:rsid w:val="003A5197"/>
    <w:rsid w:val="003A5583"/>
    <w:rsid w:val="003C498B"/>
    <w:rsid w:val="003C6BB0"/>
    <w:rsid w:val="004342BA"/>
    <w:rsid w:val="00452786"/>
    <w:rsid w:val="0045471E"/>
    <w:rsid w:val="004A7B3D"/>
    <w:rsid w:val="004D45BE"/>
    <w:rsid w:val="004F412E"/>
    <w:rsid w:val="005064CF"/>
    <w:rsid w:val="005B75FA"/>
    <w:rsid w:val="005D1F72"/>
    <w:rsid w:val="006059DD"/>
    <w:rsid w:val="00650D9A"/>
    <w:rsid w:val="0067412E"/>
    <w:rsid w:val="006A724B"/>
    <w:rsid w:val="00710F84"/>
    <w:rsid w:val="0071514F"/>
    <w:rsid w:val="00745E32"/>
    <w:rsid w:val="007460A2"/>
    <w:rsid w:val="00752B63"/>
    <w:rsid w:val="00760F84"/>
    <w:rsid w:val="007A0982"/>
    <w:rsid w:val="007E0FC4"/>
    <w:rsid w:val="00805133"/>
    <w:rsid w:val="00856517"/>
    <w:rsid w:val="00870DCE"/>
    <w:rsid w:val="008979A9"/>
    <w:rsid w:val="00933AB4"/>
    <w:rsid w:val="00953038"/>
    <w:rsid w:val="009550EA"/>
    <w:rsid w:val="00983571"/>
    <w:rsid w:val="009D34E9"/>
    <w:rsid w:val="009D7CA4"/>
    <w:rsid w:val="00A3237B"/>
    <w:rsid w:val="00A50BDC"/>
    <w:rsid w:val="00AC1589"/>
    <w:rsid w:val="00AD0772"/>
    <w:rsid w:val="00B448D2"/>
    <w:rsid w:val="00B4620A"/>
    <w:rsid w:val="00B76D1C"/>
    <w:rsid w:val="00B9279E"/>
    <w:rsid w:val="00BA6A7D"/>
    <w:rsid w:val="00BB3C0E"/>
    <w:rsid w:val="00CD4A4B"/>
    <w:rsid w:val="00CE1932"/>
    <w:rsid w:val="00D23E92"/>
    <w:rsid w:val="00D2558D"/>
    <w:rsid w:val="00D416F9"/>
    <w:rsid w:val="00DC15C6"/>
    <w:rsid w:val="00DE44C2"/>
    <w:rsid w:val="00E229CA"/>
    <w:rsid w:val="00EC378A"/>
    <w:rsid w:val="00EE5464"/>
    <w:rsid w:val="00F23459"/>
    <w:rsid w:val="00F55D39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7B3262-7C3E-40B1-B447-A3E49E7A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E193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76</TotalTime>
  <Pages>3</Pages>
  <Words>184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Jomasio</cp:lastModifiedBy>
  <cp:revision>31</cp:revision>
  <cp:lastPrinted>2015-04-08T03:49:00Z</cp:lastPrinted>
  <dcterms:created xsi:type="dcterms:W3CDTF">2015-09-30T19:13:00Z</dcterms:created>
  <dcterms:modified xsi:type="dcterms:W3CDTF">2015-12-09T19:38:00Z</dcterms:modified>
</cp:coreProperties>
</file>