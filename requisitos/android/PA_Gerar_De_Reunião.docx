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18" w:rsidRDefault="00516A18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8B7760" w:rsidRDefault="008B7760">
      <w:pPr>
        <w:pStyle w:val="Ttulo"/>
        <w:rPr>
          <w:lang w:val="pt-BR"/>
        </w:rPr>
      </w:pPr>
    </w:p>
    <w:p w:rsidR="00285ED7" w:rsidRPr="007515F5" w:rsidRDefault="00285ED7" w:rsidP="00516A18">
      <w:pPr>
        <w:pStyle w:val="Ttulo"/>
        <w:jc w:val="left"/>
        <w:rPr>
          <w:lang w:val="pt-BR"/>
        </w:rPr>
      </w:pPr>
      <w:r w:rsidRPr="007515F5">
        <w:rPr>
          <w:lang w:val="pt-BR"/>
        </w:rPr>
        <w:t>Ca</w:t>
      </w:r>
      <w:r w:rsidR="008B7760">
        <w:rPr>
          <w:lang w:val="pt-BR"/>
        </w:rPr>
        <w:t>so de Uso: A</w:t>
      </w:r>
      <w:r w:rsidR="00D6482F">
        <w:rPr>
          <w:lang w:val="pt-BR"/>
        </w:rPr>
        <w:t>lerta de reunião.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DD62E0">
      <w:pPr>
        <w:pStyle w:val="Corpodetexto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de uso tem a finalidade mostra</w:t>
      </w:r>
      <w:r w:rsidR="00D6482F">
        <w:rPr>
          <w:lang w:val="pt-BR"/>
        </w:rPr>
        <w:t>r o dia de reunião para os pais e mestres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8B7760" w:rsidRDefault="00D6482F" w:rsidP="00DD62E0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8B7760">
        <w:rPr>
          <w:rFonts w:ascii="Times New Roman" w:hAnsi="Times New Roman"/>
          <w:b w:val="0"/>
          <w:lang w:val="pt-BR"/>
        </w:rPr>
        <w:t>Funcionário</w:t>
      </w:r>
      <w:r w:rsidR="008B7760">
        <w:rPr>
          <w:rFonts w:ascii="Times New Roman" w:hAnsi="Times New Roman"/>
          <w:b w:val="0"/>
          <w:lang w:val="pt-BR"/>
        </w:rPr>
        <w:t xml:space="preserve"> (Professor).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8B7760" w:rsidRDefault="008B7760" w:rsidP="00DD62E0">
      <w:pPr>
        <w:pStyle w:val="Corpodetexto"/>
        <w:jc w:val="both"/>
        <w:rPr>
          <w:lang w:val="pt-BR"/>
        </w:rPr>
      </w:pPr>
      <w:r w:rsidRPr="008B7760">
        <w:rPr>
          <w:lang w:val="pt-BR"/>
        </w:rPr>
        <w:t>R</w:t>
      </w:r>
      <w:r>
        <w:rPr>
          <w:lang w:val="pt-BR"/>
        </w:rPr>
        <w:t xml:space="preserve">esponsável cadastrado </w:t>
      </w: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9B4047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Esse c</w:t>
      </w:r>
      <w:r w:rsidR="007515F5">
        <w:rPr>
          <w:lang w:val="pt-BR"/>
        </w:rPr>
        <w:t>as</w:t>
      </w:r>
      <w:r w:rsidR="00516A18">
        <w:rPr>
          <w:lang w:val="pt-BR"/>
        </w:rPr>
        <w:t>o de u</w:t>
      </w:r>
      <w:r w:rsidR="009B4047">
        <w:rPr>
          <w:lang w:val="pt-BR"/>
        </w:rPr>
        <w:t>so começa quando o funcionário</w:t>
      </w:r>
      <w:r w:rsidR="00516A18">
        <w:rPr>
          <w:lang w:val="pt-BR"/>
        </w:rPr>
        <w:t xml:space="preserve"> </w:t>
      </w:r>
      <w:r w:rsidR="007515F5">
        <w:rPr>
          <w:lang w:val="pt-BR"/>
        </w:rPr>
        <w:t>abre</w:t>
      </w:r>
      <w:r w:rsidR="009B4047">
        <w:rPr>
          <w:lang w:val="pt-BR"/>
        </w:rPr>
        <w:t xml:space="preserve"> o aplicativo</w:t>
      </w:r>
    </w:p>
    <w:p w:rsidR="009B4047" w:rsidRDefault="009B4047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Faz Login</w:t>
      </w:r>
    </w:p>
    <w:p w:rsidR="009B4047" w:rsidRDefault="009B4047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No m</w:t>
      </w:r>
      <w:bookmarkStart w:id="0" w:name="_GoBack"/>
      <w:bookmarkEnd w:id="0"/>
      <w:r>
        <w:rPr>
          <w:lang w:val="pt-BR"/>
        </w:rPr>
        <w:t>enu do funcionário aperta o botão alerta de reunião</w:t>
      </w:r>
    </w:p>
    <w:p w:rsidR="00285ED7" w:rsidRPr="007515F5" w:rsidRDefault="009B4047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 A</w:t>
      </w:r>
      <w:r w:rsidR="007515F5">
        <w:rPr>
          <w:lang w:val="pt-BR"/>
        </w:rPr>
        <w:t xml:space="preserve"> opção de Gerar </w:t>
      </w:r>
      <w:r w:rsidR="00D6482F">
        <w:rPr>
          <w:lang w:val="pt-BR"/>
        </w:rPr>
        <w:t>alerta de reunião</w:t>
      </w:r>
      <w:r w:rsidR="007515F5">
        <w:rPr>
          <w:lang w:val="pt-BR"/>
        </w:rPr>
        <w:t>.</w:t>
      </w:r>
    </w:p>
    <w:p w:rsidR="00285ED7" w:rsidRPr="00B62370" w:rsidRDefault="00516A18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converte o ID do aluno recebido</w:t>
      </w:r>
      <w:r w:rsidR="00B62370">
        <w:rPr>
          <w:lang w:val="pt-BR"/>
        </w:rPr>
        <w:t xml:space="preserve"> em </w:t>
      </w:r>
      <w:r w:rsidR="00D6482F">
        <w:rPr>
          <w:lang w:val="pt-BR"/>
        </w:rPr>
        <w:t>alerta de reunião</w:t>
      </w:r>
    </w:p>
    <w:p w:rsidR="00285ED7" w:rsidRPr="007515F5" w:rsidRDefault="00B6237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janela pronta para impressão com </w:t>
      </w:r>
      <w:r w:rsidR="00516A18">
        <w:rPr>
          <w:lang w:val="pt-BR"/>
        </w:rPr>
        <w:t>d</w:t>
      </w:r>
      <w:r>
        <w:rPr>
          <w:lang w:val="pt-BR"/>
        </w:rPr>
        <w:t xml:space="preserve">o </w:t>
      </w:r>
      <w:r w:rsidR="00D6482F">
        <w:rPr>
          <w:lang w:val="pt-BR"/>
        </w:rPr>
        <w:t>alerta de reunião</w:t>
      </w:r>
    </w:p>
    <w:p w:rsidR="00285ED7" w:rsidRPr="007515F5" w:rsidRDefault="003C6BB0" w:rsidP="00DD62E0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8B7760" w:rsidRPr="001948A8" w:rsidRDefault="008B7760" w:rsidP="008B7760">
      <w:pPr>
        <w:pStyle w:val="Corpodetexto"/>
        <w:jc w:val="both"/>
        <w:rPr>
          <w:lang w:val="pt-BR"/>
        </w:rPr>
      </w:pPr>
      <w:r>
        <w:rPr>
          <w:lang w:val="pt-BR"/>
        </w:rPr>
        <w:t>O funcionário pode selecionar um dia de reunião da base para editar, então:</w:t>
      </w:r>
    </w:p>
    <w:p w:rsidR="008B7760" w:rsidRDefault="008B7760" w:rsidP="008B7760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Funcionário preenche o alerta com informações do dia de reunião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8B7760" w:rsidRDefault="008B7760" w:rsidP="008B7760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funcionário faz as alterações que desejar e clica em </w:t>
      </w:r>
      <w:r w:rsidR="00A90ACE">
        <w:rPr>
          <w:lang w:val="pt-BR"/>
        </w:rPr>
        <w:t>envia</w:t>
      </w:r>
      <w:r>
        <w:rPr>
          <w:lang w:val="pt-BR"/>
        </w:rPr>
        <w:t>.</w:t>
      </w:r>
    </w:p>
    <w:p w:rsidR="008B7760" w:rsidRPr="003C498B" w:rsidRDefault="008B7760" w:rsidP="008B7760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principal.</w:t>
      </w:r>
    </w:p>
    <w:p w:rsidR="00B62370" w:rsidRPr="00B62370" w:rsidRDefault="00B62370" w:rsidP="00DD62E0">
      <w:pPr>
        <w:jc w:val="both"/>
        <w:rPr>
          <w:b/>
          <w:lang w:val="pt-BR"/>
        </w:rPr>
      </w:pPr>
    </w:p>
    <w:p w:rsidR="00285ED7" w:rsidRPr="007515F5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285ED7" w:rsidRPr="007515F5" w:rsidRDefault="00B62370" w:rsidP="008B7760">
      <w:pPr>
        <w:pStyle w:val="Ttulo2"/>
        <w:tabs>
          <w:tab w:val="clear" w:pos="576"/>
          <w:tab w:val="num" w:pos="-142"/>
        </w:tabs>
        <w:ind w:left="0" w:firstLine="0"/>
        <w:jc w:val="both"/>
        <w:rPr>
          <w:lang w:val="pt-BR"/>
        </w:rPr>
      </w:pPr>
      <w:r>
        <w:rPr>
          <w:lang w:val="pt-BR"/>
        </w:rPr>
        <w:t>C</w:t>
      </w:r>
      <w:r w:rsidR="00285ED7" w:rsidRPr="007515F5">
        <w:rPr>
          <w:lang w:val="pt-BR"/>
        </w:rPr>
        <w:t>enário 1</w:t>
      </w:r>
    </w:p>
    <w:p w:rsidR="00285ED7" w:rsidRDefault="00B6237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8B7760" w:rsidRPr="007515F5" w:rsidRDefault="008B7760" w:rsidP="008B7760">
      <w:pPr>
        <w:pStyle w:val="Ttulo2"/>
        <w:tabs>
          <w:tab w:val="clear" w:pos="576"/>
          <w:tab w:val="num" w:pos="-142"/>
        </w:tabs>
        <w:ind w:left="0" w:firstLine="0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proofErr w:type="gramStart"/>
      <w:r w:rsidRPr="007515F5">
        <w:rPr>
          <w:lang w:val="pt-BR"/>
        </w:rPr>
        <w:t>1</w:t>
      </w:r>
      <w:proofErr w:type="gramEnd"/>
    </w:p>
    <w:p w:rsidR="008B7760" w:rsidRPr="007515F5" w:rsidRDefault="008B7760" w:rsidP="008B776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8B7760" w:rsidRPr="007515F5" w:rsidRDefault="008B7760" w:rsidP="00DD62E0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</w:t>
      </w:r>
    </w:p>
    <w:p w:rsidR="00285ED7" w:rsidRDefault="00285ED7" w:rsidP="00DD62E0">
      <w:pPr>
        <w:pStyle w:val="Ttulo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8B7760" w:rsidRDefault="008B7760" w:rsidP="00DD62E0">
      <w:pPr>
        <w:jc w:val="both"/>
        <w:rPr>
          <w:sz w:val="20"/>
          <w:szCs w:val="20"/>
          <w:lang w:val="pt-BR"/>
        </w:rPr>
      </w:pPr>
      <w:r w:rsidRPr="008B7760">
        <w:rPr>
          <w:sz w:val="20"/>
          <w:szCs w:val="20"/>
          <w:lang w:val="pt-BR"/>
        </w:rPr>
        <w:t>Alerta enviado para os pais</w:t>
      </w:r>
    </w:p>
    <w:p w:rsidR="00B85D82" w:rsidRDefault="00285ED7" w:rsidP="00B85D82">
      <w:pPr>
        <w:pStyle w:val="Ttulo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9B4047" w:rsidRDefault="009B4047" w:rsidP="009B4047">
      <w:r>
        <w:t>Tela de inicio da programa</w:t>
      </w:r>
    </w:p>
    <w:p w:rsidR="009B4047" w:rsidRDefault="009B4047" w:rsidP="009B4047">
      <w:r>
        <w:rPr>
          <w:noProof/>
          <w:lang w:eastAsia="pt-BR"/>
        </w:rPr>
        <w:lastRenderedPageBreak/>
        <w:drawing>
          <wp:inline distT="0" distB="0" distL="0" distR="0" wp14:anchorId="0E60D2C2" wp14:editId="338207DC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047" w:rsidRDefault="009B4047" w:rsidP="009B4047"/>
    <w:p w:rsidR="009B4047" w:rsidRDefault="009B4047" w:rsidP="009B4047"/>
    <w:p w:rsidR="009B4047" w:rsidRDefault="009B4047" w:rsidP="009B4047">
      <w:r>
        <w:t>Tela de Login funcionário</w:t>
      </w:r>
    </w:p>
    <w:p w:rsidR="009B4047" w:rsidRDefault="009B4047" w:rsidP="009B4047">
      <w:r>
        <w:rPr>
          <w:noProof/>
          <w:lang w:eastAsia="pt-BR"/>
        </w:rPr>
        <w:drawing>
          <wp:inline distT="0" distB="0" distL="0" distR="0" wp14:anchorId="1E746348" wp14:editId="72118B42">
            <wp:extent cx="1676400" cy="2152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0617" t="34192" r="35626" b="25969"/>
                    <a:stretch/>
                  </pic:blipFill>
                  <pic:spPr bwMode="auto">
                    <a:xfrm>
                      <a:off x="0" y="0"/>
                      <a:ext cx="1676204" cy="215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047" w:rsidRDefault="009B4047" w:rsidP="009B4047"/>
    <w:p w:rsidR="009B4047" w:rsidRDefault="009B4047" w:rsidP="009B4047">
      <w:r>
        <w:t xml:space="preserve">Menu </w:t>
      </w:r>
      <w:r>
        <w:t>funcionário</w:t>
      </w:r>
    </w:p>
    <w:p w:rsidR="009B4047" w:rsidRDefault="009B4047" w:rsidP="009B4047">
      <w:r>
        <w:rPr>
          <w:noProof/>
          <w:lang w:eastAsia="pt-BR"/>
        </w:rPr>
        <w:drawing>
          <wp:inline distT="0" distB="0" distL="0" distR="0" wp14:anchorId="26185578" wp14:editId="0E93A50E">
            <wp:extent cx="1428750" cy="2324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0794" t="33565" r="35273" b="25655"/>
                    <a:stretch/>
                  </pic:blipFill>
                  <pic:spPr bwMode="auto">
                    <a:xfrm>
                      <a:off x="0" y="0"/>
                      <a:ext cx="1428583" cy="232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047" w:rsidRDefault="009B4047" w:rsidP="009B4047">
      <w:r>
        <w:t xml:space="preserve">Tela de alerta reunião </w:t>
      </w:r>
    </w:p>
    <w:p w:rsidR="009B4047" w:rsidRDefault="009B4047" w:rsidP="009B4047">
      <w:r>
        <w:rPr>
          <w:noProof/>
          <w:lang w:eastAsia="pt-BR"/>
        </w:rPr>
        <w:lastRenderedPageBreak/>
        <w:drawing>
          <wp:inline distT="0" distB="0" distL="0" distR="0" wp14:anchorId="4B32FF1B" wp14:editId="7E71820D">
            <wp:extent cx="1695450" cy="26479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617" t="36388" r="36861" b="27851"/>
                    <a:stretch/>
                  </pic:blipFill>
                  <pic:spPr bwMode="auto">
                    <a:xfrm>
                      <a:off x="0" y="0"/>
                      <a:ext cx="1695250" cy="264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047" w:rsidRDefault="009B4047" w:rsidP="009B4047"/>
    <w:p w:rsidR="009B4047" w:rsidRDefault="009B4047" w:rsidP="009B4047"/>
    <w:p w:rsidR="009B4047" w:rsidRPr="009B4047" w:rsidRDefault="009B4047" w:rsidP="009B4047">
      <w:pPr>
        <w:rPr>
          <w:lang w:val="pt-BR"/>
        </w:rPr>
      </w:pPr>
    </w:p>
    <w:p w:rsidR="00B85D82" w:rsidRPr="00B85D82" w:rsidRDefault="00B85D82" w:rsidP="00B85D82">
      <w:pPr>
        <w:rPr>
          <w:lang w:val="pt-BR"/>
        </w:rPr>
      </w:pPr>
    </w:p>
    <w:p w:rsidR="00B85D82" w:rsidRPr="009D2B11" w:rsidRDefault="00B85D82" w:rsidP="00DD62E0">
      <w:pPr>
        <w:jc w:val="both"/>
        <w:rPr>
          <w:b/>
          <w:lang w:val="pt-BR"/>
        </w:rPr>
      </w:pPr>
    </w:p>
    <w:sectPr w:rsidR="00B85D82" w:rsidRPr="009D2B11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A6E" w:rsidRDefault="00A54A6E">
      <w:r>
        <w:separator/>
      </w:r>
    </w:p>
  </w:endnote>
  <w:endnote w:type="continuationSeparator" w:id="0">
    <w:p w:rsidR="00A54A6E" w:rsidRDefault="00A5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B404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B4047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A6E" w:rsidRDefault="00A54A6E">
      <w:r>
        <w:separator/>
      </w:r>
    </w:p>
  </w:footnote>
  <w:footnote w:type="continuationSeparator" w:id="0">
    <w:p w:rsidR="00A54A6E" w:rsidRDefault="00A54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516A18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D21F70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</w:t>
          </w:r>
          <w:r w:rsidR="008A5441">
            <w:rPr>
              <w:sz w:val="20"/>
              <w:lang w:val="pt-BR"/>
            </w:rPr>
            <w:t>:</w:t>
          </w:r>
          <w:r w:rsidR="00516A18">
            <w:rPr>
              <w:sz w:val="20"/>
              <w:lang w:val="pt-BR"/>
            </w:rPr>
            <w:t xml:space="preserve"> 00.01</w:t>
          </w:r>
        </w:p>
      </w:tc>
    </w:tr>
    <w:tr w:rsidR="00285ED7">
      <w:tc>
        <w:tcPr>
          <w:tcW w:w="6379" w:type="dxa"/>
        </w:tcPr>
        <w:p w:rsidR="00285ED7" w:rsidRDefault="00285ED7" w:rsidP="007515F5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516A18">
            <w:rPr>
              <w:sz w:val="20"/>
              <w:lang w:val="pt-BR"/>
            </w:rPr>
            <w:t>Gerar alerta de prova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285ED7" w:rsidRDefault="00516A1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30/09</w:t>
          </w:r>
          <w:r w:rsidR="007515F5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285ED7"/>
    <w:rsid w:val="003C6BB0"/>
    <w:rsid w:val="00516A18"/>
    <w:rsid w:val="00614446"/>
    <w:rsid w:val="007515F5"/>
    <w:rsid w:val="007D2262"/>
    <w:rsid w:val="00812EA3"/>
    <w:rsid w:val="008358DE"/>
    <w:rsid w:val="008571CC"/>
    <w:rsid w:val="008660DD"/>
    <w:rsid w:val="00881F99"/>
    <w:rsid w:val="008A5441"/>
    <w:rsid w:val="008B7760"/>
    <w:rsid w:val="009B4047"/>
    <w:rsid w:val="009D2B11"/>
    <w:rsid w:val="009F0B5C"/>
    <w:rsid w:val="00A21BAA"/>
    <w:rsid w:val="00A54A6E"/>
    <w:rsid w:val="00A72DA1"/>
    <w:rsid w:val="00A90ACE"/>
    <w:rsid w:val="00B02AB9"/>
    <w:rsid w:val="00B62370"/>
    <w:rsid w:val="00B85D82"/>
    <w:rsid w:val="00B9279E"/>
    <w:rsid w:val="00D21F70"/>
    <w:rsid w:val="00D6482F"/>
    <w:rsid w:val="00DD62E0"/>
    <w:rsid w:val="00E9350A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link w:val="Corpodetexto"/>
    <w:semiHidden/>
    <w:rsid w:val="007515F5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8</TotalTime>
  <Pages>3</Pages>
  <Words>178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5</cp:revision>
  <cp:lastPrinted>2015-04-09T02:54:00Z</cp:lastPrinted>
  <dcterms:created xsi:type="dcterms:W3CDTF">2015-09-30T19:24:00Z</dcterms:created>
  <dcterms:modified xsi:type="dcterms:W3CDTF">2015-10-14T04:56:00Z</dcterms:modified>
</cp:coreProperties>
</file>