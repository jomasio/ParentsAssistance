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43" w:rsidRDefault="00F75AC3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285ED7" w:rsidRDefault="00285ED7">
      <w:pPr>
        <w:pStyle w:val="Ttulo"/>
        <w:rPr>
          <w:lang w:val="pt-BR"/>
        </w:rPr>
      </w:pPr>
      <w:r w:rsidRPr="001948A8">
        <w:rPr>
          <w:lang w:val="pt-BR"/>
        </w:rPr>
        <w:br/>
        <w:t xml:space="preserve">Caso de Uso: </w:t>
      </w:r>
      <w:r w:rsidR="00B37943">
        <w:rPr>
          <w:lang w:val="pt-BR"/>
        </w:rPr>
        <w:t>Cadastro de</w:t>
      </w:r>
      <w:r w:rsidR="001948A8" w:rsidRPr="001948A8">
        <w:rPr>
          <w:lang w:val="pt-BR"/>
        </w:rPr>
        <w:t xml:space="preserve"> </w:t>
      </w:r>
      <w:r w:rsidR="00AE4D08">
        <w:rPr>
          <w:lang w:val="pt-BR"/>
        </w:rPr>
        <w:t>aluno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3E7814">
        <w:rPr>
          <w:lang w:val="pt-BR"/>
        </w:rPr>
        <w:t xml:space="preserve"> informações </w:t>
      </w:r>
      <w:r w:rsidR="001948A8" w:rsidRPr="001948A8">
        <w:rPr>
          <w:lang w:val="pt-BR"/>
        </w:rPr>
        <w:t xml:space="preserve">de um </w:t>
      </w:r>
      <w:r w:rsidR="00BD4232">
        <w:rPr>
          <w:lang w:val="pt-BR"/>
        </w:rPr>
        <w:t>aluno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57348F" w:rsidRPr="00FA30B8" w:rsidRDefault="000E6018" w:rsidP="0057348F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  <w:r w:rsidR="0057348F" w:rsidRPr="0057348F">
        <w:rPr>
          <w:rFonts w:cs="Arial"/>
        </w:rPr>
        <w:t>.</w:t>
      </w:r>
    </w:p>
    <w:p w:rsidR="00285ED7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A02FCF" w:rsidRPr="001948A8" w:rsidRDefault="00483285" w:rsidP="00A02FCF">
      <w:pPr>
        <w:pStyle w:val="Corpodetexto"/>
        <w:jc w:val="both"/>
        <w:rPr>
          <w:lang w:val="pt-BR"/>
        </w:rPr>
      </w:pPr>
      <w:r>
        <w:rPr>
          <w:lang w:val="pt-BR"/>
        </w:rPr>
        <w:t>Funcionário deve estar logado no sistema.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E8710A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287ABF">
        <w:rPr>
          <w:lang w:val="pt-BR"/>
        </w:rPr>
        <w:t>funcionário</w:t>
      </w:r>
      <w:r w:rsidR="00BD4232">
        <w:rPr>
          <w:lang w:val="pt-BR"/>
        </w:rPr>
        <w:t xml:space="preserve"> </w:t>
      </w:r>
      <w:r w:rsidR="003E7814">
        <w:rPr>
          <w:lang w:val="pt-BR"/>
        </w:rPr>
        <w:t>est</w:t>
      </w:r>
      <w:r w:rsidR="00A02FCF">
        <w:rPr>
          <w:lang w:val="pt-BR"/>
        </w:rPr>
        <w:t>á no menu contendo as opções referentes a seu usuário.</w:t>
      </w:r>
    </w:p>
    <w:p w:rsidR="00667C55" w:rsidRPr="003E7814" w:rsidRDefault="00667C55" w:rsidP="003E7814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Funcionário </w:t>
      </w:r>
      <w:r w:rsidR="00A02FCF">
        <w:rPr>
          <w:lang w:val="pt-BR"/>
        </w:rPr>
        <w:t>toca</w:t>
      </w:r>
      <w:r>
        <w:rPr>
          <w:lang w:val="pt-BR"/>
        </w:rPr>
        <w:t xml:space="preserve"> o botão</w:t>
      </w:r>
      <w:r w:rsidR="00A02FCF">
        <w:rPr>
          <w:lang w:val="pt-BR"/>
        </w:rPr>
        <w:t>:</w:t>
      </w:r>
      <w:r>
        <w:rPr>
          <w:lang w:val="pt-BR"/>
        </w:rPr>
        <w:t xml:space="preserve"> </w:t>
      </w:r>
      <w:r w:rsidR="00A02FCF">
        <w:rPr>
          <w:lang w:val="pt-BR"/>
        </w:rPr>
        <w:t>Cadastro de Aluno</w:t>
      </w:r>
      <w:r w:rsidR="005562DC">
        <w:rPr>
          <w:lang w:val="pt-BR"/>
        </w:rPr>
        <w:t>.</w:t>
      </w:r>
    </w:p>
    <w:p w:rsidR="00667C55" w:rsidRDefault="00667C55" w:rsidP="0084017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vai para a tela </w:t>
      </w:r>
      <w:r w:rsidR="00A02FCF">
        <w:rPr>
          <w:lang w:val="pt-BR"/>
        </w:rPr>
        <w:t>C</w:t>
      </w:r>
      <w:r>
        <w:rPr>
          <w:lang w:val="pt-BR"/>
        </w:rPr>
        <w:t xml:space="preserve">adastro de </w:t>
      </w:r>
      <w:r w:rsidR="00A02FCF">
        <w:rPr>
          <w:lang w:val="pt-BR"/>
        </w:rPr>
        <w:t>A</w:t>
      </w:r>
      <w:r>
        <w:rPr>
          <w:lang w:val="pt-BR"/>
        </w:rPr>
        <w:t>luno.</w:t>
      </w:r>
    </w:p>
    <w:p w:rsidR="00667C55" w:rsidRPr="00840171" w:rsidRDefault="00667C55" w:rsidP="0084017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funcionário digita as informações do aluno e</w:t>
      </w:r>
      <w:r w:rsidRPr="00335D84">
        <w:rPr>
          <w:lang w:val="pt-BR"/>
        </w:rPr>
        <w:t>m formulário a ser preenchido</w:t>
      </w:r>
      <w:r>
        <w:rPr>
          <w:lang w:val="pt-BR"/>
        </w:rPr>
        <w:t xml:space="preserve">. </w:t>
      </w:r>
    </w:p>
    <w:p w:rsidR="00285ED7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335D84">
        <w:rPr>
          <w:lang w:val="pt-BR"/>
        </w:rPr>
        <w:t xml:space="preserve">O </w:t>
      </w:r>
      <w:r w:rsidR="00B37943" w:rsidRPr="00335D84">
        <w:rPr>
          <w:lang w:val="pt-BR"/>
        </w:rPr>
        <w:t>funcionário</w:t>
      </w:r>
      <w:r w:rsidR="00BD4232" w:rsidRPr="00335D84">
        <w:rPr>
          <w:lang w:val="pt-BR"/>
        </w:rPr>
        <w:t xml:space="preserve"> </w:t>
      </w:r>
      <w:r w:rsidR="00710F84" w:rsidRPr="00335D84">
        <w:rPr>
          <w:lang w:val="pt-BR"/>
        </w:rPr>
        <w:t>clica em</w:t>
      </w:r>
      <w:r w:rsidR="00A02FCF">
        <w:rPr>
          <w:lang w:val="pt-BR"/>
        </w:rPr>
        <w:t>: C</w:t>
      </w:r>
      <w:r w:rsidR="00710F84" w:rsidRPr="00335D84">
        <w:rPr>
          <w:lang w:val="pt-BR"/>
        </w:rPr>
        <w:t>adastrar</w:t>
      </w:r>
      <w:r w:rsidR="00667C55">
        <w:rPr>
          <w:lang w:val="pt-BR"/>
        </w:rPr>
        <w:t xml:space="preserve"> </w:t>
      </w:r>
      <w:r w:rsidR="00A02FCF">
        <w:rPr>
          <w:lang w:val="pt-BR"/>
        </w:rPr>
        <w:t>A</w:t>
      </w:r>
      <w:r w:rsidR="00667C55">
        <w:rPr>
          <w:lang w:val="pt-BR"/>
        </w:rPr>
        <w:t>luno</w:t>
      </w:r>
      <w:r w:rsidRPr="00335D84">
        <w:rPr>
          <w:lang w:val="pt-BR"/>
        </w:rPr>
        <w:t>.</w:t>
      </w:r>
      <w:r w:rsidR="005562DC" w:rsidRPr="005562DC">
        <w:rPr>
          <w:lang w:val="pt-BR"/>
        </w:rPr>
        <w:t xml:space="preserve"> </w:t>
      </w:r>
      <w:r w:rsidR="005562DC">
        <w:rPr>
          <w:lang w:val="pt-BR"/>
        </w:rPr>
        <w:t>[FA1]</w:t>
      </w:r>
    </w:p>
    <w:p w:rsidR="00667C55" w:rsidRPr="00335D84" w:rsidRDefault="00667C55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informa uma mensagem </w:t>
      </w:r>
      <w:r w:rsidR="00364748">
        <w:rPr>
          <w:lang w:val="pt-BR"/>
        </w:rPr>
        <w:t xml:space="preserve">de </w:t>
      </w:r>
      <w:r w:rsidR="00924E7A">
        <w:rPr>
          <w:lang w:val="pt-BR"/>
        </w:rPr>
        <w:t>sucesso</w:t>
      </w:r>
      <w:r w:rsidR="00364748">
        <w:rPr>
          <w:lang w:val="pt-BR"/>
        </w:rPr>
        <w:t xml:space="preserve"> no cadastro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655410" w:rsidRDefault="005562DC" w:rsidP="00F43A7E">
      <w:pPr>
        <w:pStyle w:val="Ttulo2"/>
        <w:jc w:val="both"/>
        <w:rPr>
          <w:lang w:val="pt-BR"/>
        </w:rPr>
      </w:pPr>
      <w:r>
        <w:rPr>
          <w:noProof/>
          <w:lang w:eastAsia="pt-BR"/>
        </w:rPr>
        <w:t>M</w:t>
      </w:r>
      <w:r w:rsidR="00655410">
        <w:rPr>
          <w:noProof/>
          <w:lang w:eastAsia="pt-BR"/>
        </w:rPr>
        <w:t>atrí</w:t>
      </w:r>
      <w:r>
        <w:rPr>
          <w:noProof/>
          <w:lang w:eastAsia="pt-BR"/>
        </w:rPr>
        <w:t>cula ja existente</w:t>
      </w:r>
      <w:r w:rsidR="00F43A7E" w:rsidRPr="00F43A7E">
        <w:rPr>
          <w:lang w:val="pt-BR"/>
        </w:rPr>
        <w:t xml:space="preserve">   </w:t>
      </w:r>
    </w:p>
    <w:p w:rsidR="00667C55" w:rsidRDefault="00055FF9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Repita até o 5º passo.</w:t>
      </w:r>
    </w:p>
    <w:p w:rsidR="00A02FCF" w:rsidRDefault="00655410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exibe uma mensagem de erro informando que </w:t>
      </w:r>
      <w:r w:rsidR="00A02FCF">
        <w:rPr>
          <w:lang w:val="pt-BR"/>
        </w:rPr>
        <w:t>o CPF ou RG</w:t>
      </w:r>
      <w:r>
        <w:rPr>
          <w:lang w:val="pt-BR"/>
        </w:rPr>
        <w:t xml:space="preserve"> do aluno já </w:t>
      </w:r>
      <w:r w:rsidR="00A02FCF">
        <w:rPr>
          <w:lang w:val="pt-BR"/>
        </w:rPr>
        <w:t>está cadastrado.</w:t>
      </w:r>
    </w:p>
    <w:p w:rsidR="00655410" w:rsidRDefault="00A02FCF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exibe uma mensagem pedindo para o usuário conferir os dados.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393DF9" w:rsidRDefault="006059DD" w:rsidP="00A50BDC">
      <w:pPr>
        <w:jc w:val="both"/>
        <w:rPr>
          <w:sz w:val="20"/>
          <w:szCs w:val="20"/>
          <w:lang w:val="pt-BR"/>
        </w:rPr>
      </w:pPr>
      <w:r w:rsidRPr="00393DF9">
        <w:rPr>
          <w:sz w:val="20"/>
          <w:szCs w:val="20"/>
          <w:lang w:val="pt-BR"/>
        </w:rPr>
        <w:t xml:space="preserve">Ao final da execução deste caso de uso, o </w:t>
      </w:r>
      <w:r w:rsidR="00B21DDE" w:rsidRPr="00393DF9">
        <w:rPr>
          <w:sz w:val="20"/>
          <w:szCs w:val="20"/>
          <w:lang w:val="pt-BR"/>
        </w:rPr>
        <w:t>aluno</w:t>
      </w:r>
      <w:r w:rsidRPr="00393DF9">
        <w:rPr>
          <w:sz w:val="20"/>
          <w:szCs w:val="20"/>
          <w:lang w:val="pt-BR"/>
        </w:rPr>
        <w:t xml:space="preserve"> será ad</w:t>
      </w:r>
      <w:r w:rsidR="00F75AC3" w:rsidRPr="00393DF9">
        <w:rPr>
          <w:sz w:val="20"/>
          <w:szCs w:val="20"/>
          <w:lang w:val="pt-BR"/>
        </w:rPr>
        <w:t>icionado com sucesso ao ParentsAssistance</w:t>
      </w:r>
      <w:r w:rsidR="004342BA" w:rsidRPr="00393DF9">
        <w:rPr>
          <w:sz w:val="20"/>
          <w:szCs w:val="20"/>
          <w:lang w:val="pt-BR"/>
        </w:rPr>
        <w:t>.</w:t>
      </w:r>
      <w:r w:rsidR="00A02FCF">
        <w:rPr>
          <w:sz w:val="20"/>
          <w:szCs w:val="20"/>
          <w:lang w:val="pt-BR"/>
        </w:rPr>
        <w:br/>
      </w:r>
    </w:p>
    <w:p w:rsidR="00285ED7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E8710A" w:rsidRDefault="00E8710A" w:rsidP="00E8710A"/>
    <w:p w:rsidR="00D305BE" w:rsidRDefault="00D305BE" w:rsidP="00D305BE">
      <w:pPr>
        <w:tabs>
          <w:tab w:val="left" w:pos="1515"/>
        </w:tabs>
        <w:rPr>
          <w:noProof/>
          <w:lang w:eastAsia="pt-BR"/>
        </w:rPr>
      </w:pPr>
    </w:p>
    <w:p w:rsidR="00E8710A" w:rsidRDefault="00E8710A" w:rsidP="00E8710A"/>
    <w:p w:rsidR="00E8710A" w:rsidRDefault="00CF4175" w:rsidP="00E8710A">
      <w:r w:rsidRPr="00CF4175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Alun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10A" w:rsidRDefault="00E8710A" w:rsidP="00E8710A"/>
    <w:p w:rsidR="00E8710A" w:rsidRPr="00E8710A" w:rsidRDefault="00E8710A" w:rsidP="00E8710A">
      <w:pPr>
        <w:rPr>
          <w:lang w:val="pt-BR"/>
        </w:rPr>
      </w:pP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33" w:rsidRDefault="00E04C33">
      <w:r>
        <w:separator/>
      </w:r>
    </w:p>
  </w:endnote>
  <w:endnote w:type="continuationSeparator" w:id="0">
    <w:p w:rsidR="00E04C33" w:rsidRDefault="00E04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F417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F4175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33" w:rsidRDefault="00E04C33">
      <w:r>
        <w:separator/>
      </w:r>
    </w:p>
  </w:footnote>
  <w:footnote w:type="continuationSeparator" w:id="0">
    <w:p w:rsidR="00E04C33" w:rsidRDefault="00E04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63377D"/>
    <w:multiLevelType w:val="hybridMultilevel"/>
    <w:tmpl w:val="CBE47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07285"/>
    <w:multiLevelType w:val="multilevel"/>
    <w:tmpl w:val="64E6672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F866EF4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52E9E"/>
    <w:rsid w:val="00055FF9"/>
    <w:rsid w:val="000617E3"/>
    <w:rsid w:val="00075BC0"/>
    <w:rsid w:val="000C07EF"/>
    <w:rsid w:val="000E6018"/>
    <w:rsid w:val="000E6FC0"/>
    <w:rsid w:val="00136B3E"/>
    <w:rsid w:val="001805C9"/>
    <w:rsid w:val="001872E7"/>
    <w:rsid w:val="001948A8"/>
    <w:rsid w:val="001A6B47"/>
    <w:rsid w:val="00212F38"/>
    <w:rsid w:val="002200C7"/>
    <w:rsid w:val="00227D59"/>
    <w:rsid w:val="00285ED7"/>
    <w:rsid w:val="00287ABF"/>
    <w:rsid w:val="002D0655"/>
    <w:rsid w:val="00305784"/>
    <w:rsid w:val="00335D84"/>
    <w:rsid w:val="00343DF0"/>
    <w:rsid w:val="00347A5F"/>
    <w:rsid w:val="00360D29"/>
    <w:rsid w:val="00364748"/>
    <w:rsid w:val="003772FD"/>
    <w:rsid w:val="00392AE7"/>
    <w:rsid w:val="00393DF9"/>
    <w:rsid w:val="003A5197"/>
    <w:rsid w:val="003A5583"/>
    <w:rsid w:val="003A64F3"/>
    <w:rsid w:val="003C498B"/>
    <w:rsid w:val="003C6BB0"/>
    <w:rsid w:val="003E7814"/>
    <w:rsid w:val="004342BA"/>
    <w:rsid w:val="00435BBF"/>
    <w:rsid w:val="00483285"/>
    <w:rsid w:val="004A7559"/>
    <w:rsid w:val="004F412E"/>
    <w:rsid w:val="005562DC"/>
    <w:rsid w:val="00572715"/>
    <w:rsid w:val="0057348F"/>
    <w:rsid w:val="005D1F72"/>
    <w:rsid w:val="006059DD"/>
    <w:rsid w:val="00655410"/>
    <w:rsid w:val="00667C55"/>
    <w:rsid w:val="0067412E"/>
    <w:rsid w:val="00685458"/>
    <w:rsid w:val="00710F84"/>
    <w:rsid w:val="00752B63"/>
    <w:rsid w:val="007530EA"/>
    <w:rsid w:val="00840171"/>
    <w:rsid w:val="008F289B"/>
    <w:rsid w:val="00924E7A"/>
    <w:rsid w:val="00925608"/>
    <w:rsid w:val="00933AB4"/>
    <w:rsid w:val="009D7CA4"/>
    <w:rsid w:val="00A02FCF"/>
    <w:rsid w:val="00A22F71"/>
    <w:rsid w:val="00A50BDC"/>
    <w:rsid w:val="00A94E90"/>
    <w:rsid w:val="00AA07C9"/>
    <w:rsid w:val="00AE4D08"/>
    <w:rsid w:val="00B21DDE"/>
    <w:rsid w:val="00B37943"/>
    <w:rsid w:val="00B4620A"/>
    <w:rsid w:val="00B9279E"/>
    <w:rsid w:val="00BB3C0E"/>
    <w:rsid w:val="00BD4232"/>
    <w:rsid w:val="00CD4D9B"/>
    <w:rsid w:val="00CF4175"/>
    <w:rsid w:val="00D23E92"/>
    <w:rsid w:val="00D305BE"/>
    <w:rsid w:val="00D3493D"/>
    <w:rsid w:val="00D54FD4"/>
    <w:rsid w:val="00DC15C6"/>
    <w:rsid w:val="00DE44C2"/>
    <w:rsid w:val="00E04C33"/>
    <w:rsid w:val="00E701F4"/>
    <w:rsid w:val="00E8710A"/>
    <w:rsid w:val="00EE1EE9"/>
    <w:rsid w:val="00F43A7E"/>
    <w:rsid w:val="00F55D39"/>
    <w:rsid w:val="00F75AC3"/>
    <w:rsid w:val="00FA30B8"/>
    <w:rsid w:val="00FB064F"/>
    <w:rsid w:val="00FB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B07EBA-9E82-48DE-9EC5-BAC8DD77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aliases w:val="PSC_Titulo_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aliases w:val="PSC_Titulo_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qFormat/>
    <w:rsid w:val="0057348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267</TotalTime>
  <Pages>3</Pages>
  <Words>186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32</cp:revision>
  <cp:lastPrinted>2015-04-08T03:49:00Z</cp:lastPrinted>
  <dcterms:created xsi:type="dcterms:W3CDTF">2015-09-30T18:56:00Z</dcterms:created>
  <dcterms:modified xsi:type="dcterms:W3CDTF">2015-12-09T19:33:00Z</dcterms:modified>
</cp:coreProperties>
</file>