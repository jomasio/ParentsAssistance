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900477">
        <w:rPr>
          <w:lang w:val="pt-BR"/>
        </w:rPr>
        <w:t xml:space="preserve">Gerar </w:t>
      </w:r>
      <w:r w:rsidR="00016BE1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900477">
        <w:rPr>
          <w:lang w:val="pt-BR"/>
        </w:rPr>
        <w:t>P</w:t>
      </w:r>
      <w:bookmarkStart w:id="0" w:name="_GoBack"/>
      <w:bookmarkEnd w:id="0"/>
      <w:r w:rsidR="00516A18" w:rsidRPr="00516A18">
        <w:rPr>
          <w:lang w:val="pt-BR"/>
        </w:rPr>
        <w:t>rova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 xml:space="preserve">e caso de uso tem a finalidade </w:t>
      </w:r>
      <w:r w:rsidR="00AC1AA3">
        <w:rPr>
          <w:lang w:val="pt-BR"/>
        </w:rPr>
        <w:t xml:space="preserve">avisar </w:t>
      </w:r>
      <w:r w:rsidR="00516A18">
        <w:rPr>
          <w:lang w:val="pt-BR"/>
        </w:rPr>
        <w:t>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AC1AA3" w:rsidP="00DD62E0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pelo aluno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03334A" w:rsidRPr="001948A8" w:rsidRDefault="0003334A" w:rsidP="0003334A">
      <w:pPr>
        <w:pStyle w:val="BodyText"/>
        <w:jc w:val="both"/>
        <w:rPr>
          <w:lang w:val="pt-BR"/>
        </w:rPr>
      </w:pPr>
      <w:r>
        <w:rPr>
          <w:lang w:val="pt-BR"/>
        </w:rPr>
        <w:t>Funcionário deve estar logado no sistema.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3334A" w:rsidRDefault="0003334A" w:rsidP="008914B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 xml:space="preserve">Professor </w:t>
      </w:r>
      <w:r w:rsidR="008914BC">
        <w:rPr>
          <w:lang w:val="pt-BR"/>
        </w:rPr>
        <w:t xml:space="preserve">vai para </w:t>
      </w:r>
      <w:r>
        <w:rPr>
          <w:lang w:val="pt-BR"/>
        </w:rPr>
        <w:t>a opção: Gerar Alerta de Prova.</w:t>
      </w:r>
    </w:p>
    <w:p w:rsidR="0003334A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disciplinas ministradas pelo professor.</w:t>
      </w:r>
    </w:p>
    <w:p w:rsidR="0003334A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disciplina desejada.</w:t>
      </w:r>
    </w:p>
    <w:p w:rsidR="0003334A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turmas que o professor ministra com aquela disciplina.</w:t>
      </w:r>
    </w:p>
    <w:p w:rsidR="0003334A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03334A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alunos, e exibe um botão com o nome: Gerar Alerta de Prova.</w:t>
      </w:r>
    </w:p>
    <w:p w:rsidR="008914BC" w:rsidRDefault="008914BC" w:rsidP="008914B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confirma a opção de gerar alerta de prova.</w:t>
      </w:r>
    </w:p>
    <w:p w:rsidR="008914BC" w:rsidRPr="008914BC" w:rsidRDefault="008914BC" w:rsidP="008914B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alerta é enviado para todos os pais dos alunos da turma selecionada.</w:t>
      </w:r>
    </w:p>
    <w:p w:rsidR="0003334A" w:rsidRPr="007515F5" w:rsidRDefault="0003334A" w:rsidP="0003334A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8914BC" w:rsidRDefault="008914BC" w:rsidP="008914BC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Professor sem turmas</w:t>
      </w:r>
      <w:r w:rsidRPr="00F43A7E">
        <w:rPr>
          <w:lang w:val="pt-BR"/>
        </w:rPr>
        <w:t xml:space="preserve">   </w:t>
      </w:r>
    </w:p>
    <w:p w:rsidR="008914BC" w:rsidRDefault="008914BC" w:rsidP="008914BC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3º passo.</w:t>
      </w:r>
    </w:p>
    <w:p w:rsidR="008914BC" w:rsidRDefault="008914BC" w:rsidP="008914BC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mensagem, informando que o professor não possui turma.</w:t>
      </w:r>
    </w:p>
    <w:p w:rsidR="008914BC" w:rsidRDefault="008914BC" w:rsidP="008914BC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8914BC" w:rsidRPr="007515F5" w:rsidRDefault="008914BC" w:rsidP="008914BC">
      <w:pPr>
        <w:pStyle w:val="Heading1"/>
        <w:numPr>
          <w:ilvl w:val="0"/>
          <w:numId w:val="1"/>
        </w:numPr>
        <w:ind w:left="720" w:hanging="720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8914BC" w:rsidRPr="007515F5" w:rsidRDefault="008914BC" w:rsidP="008914BC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8914BC" w:rsidRDefault="008914BC" w:rsidP="008914B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914BC" w:rsidRPr="007515F5" w:rsidRDefault="008914BC" w:rsidP="008914BC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2</w:t>
      </w:r>
    </w:p>
    <w:p w:rsidR="008914BC" w:rsidRDefault="008914BC" w:rsidP="008914B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914BC" w:rsidRDefault="008914BC" w:rsidP="008914B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016BE1" w:rsidP="00DD62E0">
      <w:pPr>
        <w:jc w:val="both"/>
        <w:rPr>
          <w:sz w:val="20"/>
          <w:szCs w:val="20"/>
          <w:lang w:val="pt-BR"/>
        </w:rPr>
      </w:pPr>
      <w:r w:rsidRPr="00016BE1">
        <w:rPr>
          <w:sz w:val="20"/>
          <w:szCs w:val="20"/>
          <w:lang w:val="pt-BR"/>
        </w:rPr>
        <w:t>Alerta enviado pra os pai</w:t>
      </w:r>
      <w:r w:rsidR="0003334A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>.</w:t>
      </w:r>
      <w:r w:rsidRPr="00016BE1">
        <w:rPr>
          <w:sz w:val="20"/>
          <w:szCs w:val="20"/>
          <w:lang w:val="pt-BR"/>
        </w:rPr>
        <w:t xml:space="preserve"> </w:t>
      </w: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Pr="00016BE1" w:rsidRDefault="00D9071F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94156E" w:rsidRDefault="0094156E" w:rsidP="0094156E"/>
    <w:p w:rsidR="000B4336" w:rsidRDefault="000B4336" w:rsidP="0094156E"/>
    <w:p w:rsidR="0094156E" w:rsidRDefault="0094156E" w:rsidP="0094156E"/>
    <w:p w:rsidR="000B4336" w:rsidRDefault="002F6E95" w:rsidP="0094156E">
      <w:r w:rsidRPr="002F6E95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Alerta de Pr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Alerta de Pro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6E" w:rsidRDefault="0094156E" w:rsidP="0094156E"/>
    <w:p w:rsidR="0094156E" w:rsidRDefault="0094156E" w:rsidP="0094156E"/>
    <w:p w:rsidR="0094156E" w:rsidRDefault="0094156E" w:rsidP="0094156E"/>
    <w:p w:rsidR="0094156E" w:rsidRPr="0094156E" w:rsidRDefault="0094156E" w:rsidP="0094156E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2E" w:rsidRDefault="003F222E">
      <w:r>
        <w:separator/>
      </w:r>
    </w:p>
  </w:endnote>
  <w:endnote w:type="continuationSeparator" w:id="0">
    <w:p w:rsidR="003F222E" w:rsidRDefault="003F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900477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900477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2E" w:rsidRDefault="003F222E">
      <w:r>
        <w:separator/>
      </w:r>
    </w:p>
  </w:footnote>
  <w:footnote w:type="continuationSeparator" w:id="0">
    <w:p w:rsidR="003F222E" w:rsidRDefault="003F2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03334A"/>
    <w:rsid w:val="000B4336"/>
    <w:rsid w:val="002075CF"/>
    <w:rsid w:val="00285ED7"/>
    <w:rsid w:val="002F6E95"/>
    <w:rsid w:val="00390EDF"/>
    <w:rsid w:val="003C6BB0"/>
    <w:rsid w:val="003F222E"/>
    <w:rsid w:val="00516A18"/>
    <w:rsid w:val="00614446"/>
    <w:rsid w:val="006910E7"/>
    <w:rsid w:val="006E6296"/>
    <w:rsid w:val="007515F5"/>
    <w:rsid w:val="00797490"/>
    <w:rsid w:val="007D2262"/>
    <w:rsid w:val="00812EA3"/>
    <w:rsid w:val="008358DE"/>
    <w:rsid w:val="008660DD"/>
    <w:rsid w:val="00881F99"/>
    <w:rsid w:val="008914BC"/>
    <w:rsid w:val="008A5441"/>
    <w:rsid w:val="008B30D4"/>
    <w:rsid w:val="008D6609"/>
    <w:rsid w:val="00900477"/>
    <w:rsid w:val="00940BFD"/>
    <w:rsid w:val="0094156E"/>
    <w:rsid w:val="009612F1"/>
    <w:rsid w:val="009A03C1"/>
    <w:rsid w:val="009D2B11"/>
    <w:rsid w:val="009F0B5C"/>
    <w:rsid w:val="00A21BAA"/>
    <w:rsid w:val="00AC1AA3"/>
    <w:rsid w:val="00B02AB9"/>
    <w:rsid w:val="00B62370"/>
    <w:rsid w:val="00B6623A"/>
    <w:rsid w:val="00B85D82"/>
    <w:rsid w:val="00B9279E"/>
    <w:rsid w:val="00D12CD0"/>
    <w:rsid w:val="00D21F70"/>
    <w:rsid w:val="00D9071F"/>
    <w:rsid w:val="00D9609D"/>
    <w:rsid w:val="00DC64FA"/>
    <w:rsid w:val="00DD62E0"/>
    <w:rsid w:val="00E21C4A"/>
    <w:rsid w:val="00ED6526"/>
    <w:rsid w:val="00F36058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917580-E15C-46A7-8FC5-11CB3E9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link w:val="Heading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aliases w:val="PSC_Titulo_1 Char"/>
    <w:basedOn w:val="DefaultParagraphFont"/>
    <w:link w:val="Heading1"/>
    <w:rsid w:val="008914BC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aliases w:val="PSC_Titulo_2 Char"/>
    <w:basedOn w:val="DefaultParagraphFont"/>
    <w:link w:val="Heading2"/>
    <w:rsid w:val="008914BC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20</cp:revision>
  <cp:lastPrinted>2015-04-09T02:54:00Z</cp:lastPrinted>
  <dcterms:created xsi:type="dcterms:W3CDTF">2015-09-30T18:53:00Z</dcterms:created>
  <dcterms:modified xsi:type="dcterms:W3CDTF">2015-12-16T17:24:00Z</dcterms:modified>
</cp:coreProperties>
</file>