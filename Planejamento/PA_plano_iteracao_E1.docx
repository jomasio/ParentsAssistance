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5311D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 w:rsidR="00D673EC">
        <w:rPr>
          <w:lang w:val="pt-BR"/>
        </w:rPr>
        <w:t>&lt;</w:t>
      </w:r>
      <w:proofErr w:type="gramStart"/>
      <w:r w:rsidR="00247E99">
        <w:rPr>
          <w:lang w:val="pt-BR"/>
        </w:rPr>
        <w:t>ParentsAssistance</w:t>
      </w:r>
      <w:proofErr w:type="gramEnd"/>
      <w:r w:rsidR="00D673EC">
        <w:rPr>
          <w:lang w:val="pt-BR"/>
        </w:rPr>
        <w:t>&gt;</w:t>
      </w:r>
      <w:r>
        <w:fldChar w:fldCharType="end"/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C666FD" w:rsidRDefault="0095311D">
      <w:pPr>
        <w:pStyle w:val="Ttulo1"/>
        <w:rPr>
          <w:lang w:val="pt-BR"/>
        </w:rPr>
      </w:pPr>
      <w:r w:rsidRPr="00C666FD">
        <w:rPr>
          <w:lang w:val="pt-BR"/>
        </w:rPr>
        <w:t>1.  Principais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 w:rsidP="00EF58D0">
            <w:pPr>
              <w:pStyle w:val="PargrafodaLista"/>
              <w:numPr>
                <w:ilvl w:val="0"/>
                <w:numId w:val="42"/>
              </w:numPr>
              <w:rPr>
                <w:lang w:val="pt-BR"/>
              </w:rPr>
            </w:pPr>
            <w:r w:rsidRPr="00EF58D0">
              <w:rPr>
                <w:lang w:val="pt-BR"/>
              </w:rPr>
              <w:t>Início da Iteração</w:t>
            </w:r>
            <w:r w:rsidR="00EF58D0" w:rsidRPr="00EF58D0">
              <w:rPr>
                <w:lang w:val="pt-BR"/>
              </w:rPr>
              <w:t xml:space="preserve"> – Atualização do plano de projeto, lista de itens, riscos, criação do plano da iteração.</w:t>
            </w:r>
          </w:p>
          <w:p w:rsidR="00EF58D0" w:rsidRPr="00EF58D0" w:rsidRDefault="00EF58D0" w:rsidP="00EF58D0">
            <w:pPr>
              <w:pStyle w:val="PargrafodaLista"/>
              <w:numPr>
                <w:ilvl w:val="0"/>
                <w:numId w:val="42"/>
              </w:numPr>
              <w:rPr>
                <w:lang w:val="pt-BR"/>
              </w:rPr>
            </w:pPr>
            <w:r>
              <w:rPr>
                <w:lang w:val="pt-BR"/>
              </w:rPr>
              <w:t>Correção dos problemas da P1</w:t>
            </w:r>
          </w:p>
        </w:tc>
        <w:tc>
          <w:tcPr>
            <w:tcW w:w="1872" w:type="dxa"/>
          </w:tcPr>
          <w:p w:rsidR="0095311D" w:rsidRDefault="00EF58D0" w:rsidP="00EF58D0">
            <w:pPr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D673EC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D673EC">
              <w:rPr>
                <w:lang w:val="pt-BR"/>
              </w:rPr>
              <w:t>/2015</w:t>
            </w:r>
          </w:p>
        </w:tc>
      </w:tr>
      <w:tr w:rsidR="0095311D">
        <w:tc>
          <w:tcPr>
            <w:tcW w:w="4608" w:type="dxa"/>
          </w:tcPr>
          <w:p w:rsidR="00D673EC" w:rsidRPr="00EF58D0" w:rsidRDefault="00EF58D0" w:rsidP="009F0764">
            <w:pPr>
              <w:numPr>
                <w:ilvl w:val="0"/>
                <w:numId w:val="38"/>
              </w:numPr>
              <w:rPr>
                <w:lang w:val="pt-BR"/>
              </w:rPr>
            </w:pPr>
            <w:r w:rsidRPr="00EF58D0">
              <w:rPr>
                <w:lang w:val="pt-BR"/>
              </w:rPr>
              <w:t>Especificação refinada dos casos de uso da E1</w:t>
            </w:r>
          </w:p>
          <w:p w:rsidR="00D673EC" w:rsidRDefault="00EF58D0" w:rsidP="00D673EC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Projeto UML dos casos de uso</w:t>
            </w:r>
          </w:p>
        </w:tc>
        <w:tc>
          <w:tcPr>
            <w:tcW w:w="1872" w:type="dxa"/>
          </w:tcPr>
          <w:p w:rsidR="0095311D" w:rsidRDefault="00EF58D0" w:rsidP="00EF58D0">
            <w:pPr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D673EC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D673EC">
              <w:rPr>
                <w:lang w:val="pt-BR"/>
              </w:rPr>
              <w:t>/2015</w:t>
            </w:r>
          </w:p>
        </w:tc>
      </w:tr>
      <w:tr w:rsidR="00D673EC">
        <w:tc>
          <w:tcPr>
            <w:tcW w:w="4608" w:type="dxa"/>
          </w:tcPr>
          <w:p w:rsidR="00D673EC" w:rsidRDefault="00492BDC" w:rsidP="00D673EC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Implementação dos casos de uso</w:t>
            </w:r>
          </w:p>
          <w:p w:rsidR="00D673EC" w:rsidRPr="00F72859" w:rsidRDefault="00492BDC" w:rsidP="00D673EC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Criação dos casos de teste</w:t>
            </w:r>
          </w:p>
        </w:tc>
        <w:tc>
          <w:tcPr>
            <w:tcW w:w="1872" w:type="dxa"/>
          </w:tcPr>
          <w:p w:rsidR="00D673EC" w:rsidRDefault="00EF58D0" w:rsidP="00EF58D0">
            <w:pPr>
              <w:rPr>
                <w:lang w:val="pt-BR"/>
              </w:rPr>
            </w:pPr>
            <w:r>
              <w:rPr>
                <w:lang w:val="pt-BR"/>
              </w:rPr>
              <w:t>11</w:t>
            </w:r>
            <w:r w:rsidR="00D673EC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D673EC">
              <w:rPr>
                <w:lang w:val="pt-BR"/>
              </w:rPr>
              <w:t>/2015</w:t>
            </w:r>
          </w:p>
        </w:tc>
      </w:tr>
      <w:tr w:rsidR="00D673EC">
        <w:tc>
          <w:tcPr>
            <w:tcW w:w="4608" w:type="dxa"/>
          </w:tcPr>
          <w:p w:rsidR="00F81C63" w:rsidRPr="00F81C63" w:rsidRDefault="00492BDC" w:rsidP="00D673EC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1ª entrega parcial + execução dos testes</w:t>
            </w:r>
          </w:p>
        </w:tc>
        <w:tc>
          <w:tcPr>
            <w:tcW w:w="1872" w:type="dxa"/>
          </w:tcPr>
          <w:p w:rsidR="00D673EC" w:rsidRDefault="00EF58D0" w:rsidP="00EF58D0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F81C63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F81C63">
              <w:rPr>
                <w:lang w:val="pt-BR"/>
              </w:rPr>
              <w:t>/2015</w:t>
            </w:r>
          </w:p>
        </w:tc>
      </w:tr>
      <w:tr w:rsidR="0095311D">
        <w:tc>
          <w:tcPr>
            <w:tcW w:w="4608" w:type="dxa"/>
          </w:tcPr>
          <w:p w:rsidR="0095311D" w:rsidRPr="00492BDC" w:rsidRDefault="0095311D" w:rsidP="00492BDC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 w:rsidRPr="00492BDC">
              <w:rPr>
                <w:lang w:val="pt-BR"/>
              </w:rPr>
              <w:t>Final da Iteração</w:t>
            </w:r>
            <w:r w:rsidR="00492BDC">
              <w:rPr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95311D" w:rsidRDefault="001F526E" w:rsidP="00EF58D0">
            <w:pPr>
              <w:rPr>
                <w:lang w:val="pt-BR"/>
              </w:rPr>
            </w:pPr>
            <w:r>
              <w:rPr>
                <w:lang w:val="pt-BR"/>
              </w:rPr>
              <w:t>09</w:t>
            </w:r>
            <w:bookmarkStart w:id="1" w:name="_GoBack"/>
            <w:bookmarkEnd w:id="1"/>
            <w:r w:rsidR="00F81C63">
              <w:rPr>
                <w:lang w:val="pt-BR"/>
              </w:rPr>
              <w:t>/1</w:t>
            </w:r>
            <w:r w:rsidR="00EF58D0">
              <w:rPr>
                <w:lang w:val="pt-BR"/>
              </w:rPr>
              <w:t>2</w:t>
            </w:r>
            <w:r w:rsidR="00F81C63">
              <w:rPr>
                <w:lang w:val="pt-BR"/>
              </w:rPr>
              <w:t>/2015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F81C63" w:rsidRPr="00F72859" w:rsidRDefault="004D22B7" w:rsidP="00F81C63">
      <w:pPr>
        <w:pStyle w:val="Ttulo1"/>
        <w:numPr>
          <w:ilvl w:val="0"/>
          <w:numId w:val="39"/>
        </w:numPr>
        <w:rPr>
          <w:rFonts w:ascii="Times New Roman" w:hAnsi="Times New Roman"/>
          <w:b w:val="0"/>
          <w:sz w:val="20"/>
          <w:lang w:val="pt-BR"/>
        </w:rPr>
      </w:pPr>
      <w:r>
        <w:rPr>
          <w:rFonts w:ascii="Times New Roman" w:hAnsi="Times New Roman"/>
          <w:b w:val="0"/>
          <w:sz w:val="20"/>
          <w:lang w:val="pt-BR"/>
        </w:rPr>
        <w:t>Correção dos itens da fase de concepção</w:t>
      </w:r>
    </w:p>
    <w:p w:rsidR="00F81C63" w:rsidRPr="00F72859" w:rsidRDefault="004D22B7" w:rsidP="00F81C63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Especificar casos de uso da E1</w:t>
      </w:r>
    </w:p>
    <w:p w:rsidR="00F81C63" w:rsidRDefault="004D22B7" w:rsidP="00F81C63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Implementar</w:t>
      </w:r>
      <w:r w:rsidR="00F81C63" w:rsidRPr="00F72859">
        <w:rPr>
          <w:lang w:val="pt-BR"/>
        </w:rPr>
        <w:t xml:space="preserve"> caso</w:t>
      </w:r>
      <w:r>
        <w:rPr>
          <w:lang w:val="pt-BR"/>
        </w:rPr>
        <w:t>s</w:t>
      </w:r>
      <w:r w:rsidR="00F81C63" w:rsidRPr="00F72859">
        <w:rPr>
          <w:lang w:val="pt-BR"/>
        </w:rPr>
        <w:t xml:space="preserve"> de uso</w:t>
      </w:r>
    </w:p>
    <w:p w:rsidR="004D22B7" w:rsidRPr="00F72859" w:rsidRDefault="004D22B7" w:rsidP="00F81C63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Criação dos casos de teste</w:t>
      </w:r>
    </w:p>
    <w:p w:rsidR="00F81C63" w:rsidRPr="00F81C63" w:rsidRDefault="00F81C63" w:rsidP="00F81C63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 xml:space="preserve">Apresentar </w:t>
      </w:r>
      <w:r w:rsidR="004D22B7">
        <w:rPr>
          <w:lang w:val="pt-BR"/>
        </w:rPr>
        <w:t>2ª versão</w:t>
      </w:r>
      <w:r w:rsidRPr="00F72859">
        <w:rPr>
          <w:lang w:val="pt-BR"/>
        </w:rPr>
        <w:t xml:space="preserve"> do projeto</w:t>
      </w: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55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1168"/>
        <w:gridCol w:w="722"/>
        <w:gridCol w:w="1080"/>
        <w:gridCol w:w="900"/>
        <w:gridCol w:w="1080"/>
        <w:gridCol w:w="1080"/>
      </w:tblGrid>
      <w:tr w:rsidR="00A5500A" w:rsidTr="00D81BA0">
        <w:trPr>
          <w:trHeight w:val="728"/>
        </w:trPr>
        <w:tc>
          <w:tcPr>
            <w:tcW w:w="1543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68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722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  <w:tc>
          <w:tcPr>
            <w:tcW w:w="1080" w:type="dxa"/>
            <w:shd w:val="clear" w:color="auto" w:fill="D9D9D9"/>
          </w:tcPr>
          <w:p w:rsidR="00A5500A" w:rsidRDefault="00A5500A" w:rsidP="00D81BA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</w:tr>
      <w:tr w:rsidR="00A5500A" w:rsidTr="00D81BA0">
        <w:trPr>
          <w:trHeight w:val="608"/>
        </w:trPr>
        <w:tc>
          <w:tcPr>
            <w:tcW w:w="1543" w:type="dxa"/>
            <w:noWrap/>
          </w:tcPr>
          <w:p w:rsidR="00A5500A" w:rsidRPr="009F009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Implementar piloto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Baixa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Jomasio/Manasses</w:t>
            </w:r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  <w:noWrap/>
          </w:tcPr>
          <w:p w:rsidR="00A5500A" w:rsidRDefault="00BD26A2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Pr="009F009A" w:rsidRDefault="00E87DF2" w:rsidP="00D81BA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="00A5500A" w:rsidRPr="009F009A">
              <w:rPr>
                <w:rFonts w:ascii="Arial" w:hAnsi="Arial" w:cs="Arial"/>
                <w:lang w:val="pt-BR"/>
              </w:rPr>
              <w:t xml:space="preserve"> lista de itens de trabalho</w:t>
            </w:r>
          </w:p>
          <w:p w:rsidR="00A5500A" w:rsidRPr="009F009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Jomasio/Manasses</w:t>
            </w:r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</w:tcPr>
          <w:p w:rsidR="00A5500A" w:rsidRDefault="00BD26A2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Default="00E87DF2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 w:rsidR="00A5500A">
              <w:rPr>
                <w:rFonts w:ascii="Arial" w:hAnsi="Arial" w:cs="Arial"/>
              </w:rPr>
              <w:t xml:space="preserve"> plano de projeto</w:t>
            </w:r>
          </w:p>
          <w:p w:rsidR="00A5500A" w:rsidRPr="009F009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A5500A">
              <w:rPr>
                <w:rFonts w:ascii="Arial" w:hAnsi="Arial" w:cs="Arial"/>
                <w:lang w:val="pt-BR" w:eastAsia="ja-JP"/>
              </w:rPr>
              <w:t>Jomasio</w:t>
            </w:r>
          </w:p>
        </w:tc>
        <w:tc>
          <w:tcPr>
            <w:tcW w:w="90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</w:tcPr>
          <w:p w:rsidR="00A5500A" w:rsidRDefault="00BD26A2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Default="00E87DF2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 w:rsidR="00A5500A">
              <w:rPr>
                <w:rFonts w:ascii="Arial" w:hAnsi="Arial" w:cs="Arial"/>
              </w:rPr>
              <w:t xml:space="preserve"> lista de riscos</w:t>
            </w:r>
          </w:p>
          <w:p w:rsidR="00A5500A" w:rsidRPr="009F009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Jomasio/Manasses</w:t>
            </w:r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</w:tcPr>
          <w:p w:rsidR="00A5500A" w:rsidRDefault="00BD26A2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Default="00E87DF2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 w:rsidR="00A5500A">
              <w:rPr>
                <w:rFonts w:ascii="Arial" w:hAnsi="Arial" w:cs="Arial"/>
              </w:rPr>
              <w:t xml:space="preserve"> plano </w:t>
            </w:r>
            <w:r w:rsidR="00A5500A">
              <w:rPr>
                <w:rFonts w:ascii="Arial" w:hAnsi="Arial" w:cs="Arial"/>
              </w:rPr>
              <w:lastRenderedPageBreak/>
              <w:t>de iteração</w:t>
            </w:r>
          </w:p>
          <w:p w:rsidR="00A5500A" w:rsidRPr="009F009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lastRenderedPageBreak/>
              <w:t>Média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68" w:type="dxa"/>
            <w:noWrap/>
          </w:tcPr>
          <w:p w:rsidR="00A5500A" w:rsidRDefault="00190675" w:rsidP="0019067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A5500A">
              <w:rPr>
                <w:rFonts w:ascii="Arial" w:hAnsi="Arial" w:cs="Arial"/>
                <w:lang w:val="pt-BR" w:eastAsia="ja-JP"/>
              </w:rPr>
              <w:t>Manass</w:t>
            </w:r>
            <w:r>
              <w:rPr>
                <w:rFonts w:ascii="Arial" w:hAnsi="Arial" w:cs="Arial"/>
                <w:lang w:val="pt-BR" w:eastAsia="ja-JP"/>
              </w:rPr>
              <w:t>é</w:t>
            </w:r>
            <w:r w:rsidRPr="00A5500A">
              <w:rPr>
                <w:rFonts w:ascii="Arial" w:hAnsi="Arial" w:cs="Arial"/>
                <w:lang w:val="pt-BR" w:eastAsia="ja-JP"/>
              </w:rPr>
              <w:lastRenderedPageBreak/>
              <w:t>s</w:t>
            </w:r>
          </w:p>
        </w:tc>
        <w:tc>
          <w:tcPr>
            <w:tcW w:w="900" w:type="dxa"/>
            <w:noWrap/>
          </w:tcPr>
          <w:p w:rsidR="00A5500A" w:rsidRDefault="00C619C7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3</w:t>
            </w:r>
          </w:p>
        </w:tc>
        <w:tc>
          <w:tcPr>
            <w:tcW w:w="1080" w:type="dxa"/>
            <w:noWrap/>
          </w:tcPr>
          <w:p w:rsidR="00A5500A" w:rsidRDefault="00BD26A2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Pr="009F009A" w:rsidRDefault="00E87DF2" w:rsidP="00D81BA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Especificação dos c</w:t>
            </w:r>
            <w:r w:rsidR="00A5500A" w:rsidRPr="009F009A">
              <w:rPr>
                <w:rFonts w:ascii="Arial" w:hAnsi="Arial" w:cs="Arial"/>
                <w:lang w:val="pt-BR"/>
              </w:rPr>
              <w:t>aso</w:t>
            </w:r>
            <w:r>
              <w:rPr>
                <w:rFonts w:ascii="Arial" w:hAnsi="Arial" w:cs="Arial"/>
                <w:lang w:val="pt-BR"/>
              </w:rPr>
              <w:t>s de u</w:t>
            </w:r>
            <w:r w:rsidR="00A5500A" w:rsidRPr="009F009A">
              <w:rPr>
                <w:rFonts w:ascii="Arial" w:hAnsi="Arial" w:cs="Arial"/>
                <w:lang w:val="pt-BR"/>
              </w:rPr>
              <w:t>so</w:t>
            </w:r>
          </w:p>
          <w:p w:rsidR="00A5500A" w:rsidRPr="009F009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A5500A">
              <w:rPr>
                <w:rFonts w:ascii="Arial" w:hAnsi="Arial" w:cs="Arial"/>
                <w:lang w:val="pt-BR" w:eastAsia="ja-JP"/>
              </w:rPr>
              <w:t>Manass</w:t>
            </w:r>
            <w:r>
              <w:rPr>
                <w:rFonts w:ascii="Arial" w:hAnsi="Arial" w:cs="Arial"/>
                <w:lang w:val="pt-BR" w:eastAsia="ja-JP"/>
              </w:rPr>
              <w:t>é</w:t>
            </w:r>
            <w:r w:rsidRPr="00A5500A">
              <w:rPr>
                <w:rFonts w:ascii="Arial" w:hAnsi="Arial" w:cs="Arial"/>
                <w:lang w:val="pt-BR" w:eastAsia="ja-JP"/>
              </w:rPr>
              <w:t>s</w:t>
            </w:r>
          </w:p>
        </w:tc>
        <w:tc>
          <w:tcPr>
            <w:tcW w:w="90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Pr="00D81BA0" w:rsidRDefault="00D81BA0" w:rsidP="00D81BA0">
            <w:pPr>
              <w:rPr>
                <w:rFonts w:ascii="Arial" w:hAnsi="Arial" w:cs="Arial"/>
                <w:lang w:val="pt-BR"/>
              </w:rPr>
            </w:pPr>
            <w:r w:rsidRPr="00D81BA0">
              <w:rPr>
                <w:rFonts w:ascii="Arial" w:hAnsi="Arial" w:cs="Arial"/>
                <w:lang w:val="pt-BR"/>
              </w:rPr>
              <w:t>Projetar em UML os casos de uso</w:t>
            </w:r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Jomasio/Manasses</w:t>
            </w:r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Default="00E87DF2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Implementação</w:t>
            </w:r>
            <w:proofErr w:type="spellEnd"/>
            <w:r>
              <w:rPr>
                <w:rFonts w:ascii="Arial" w:hAnsi="Arial" w:cs="Arial"/>
              </w:rPr>
              <w:t xml:space="preserve"> dos </w:t>
            </w:r>
            <w:proofErr w:type="spellStart"/>
            <w:r>
              <w:rPr>
                <w:rFonts w:ascii="Arial" w:hAnsi="Arial" w:cs="Arial"/>
              </w:rPr>
              <w:t>casos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A5500A">
              <w:rPr>
                <w:rFonts w:ascii="Arial" w:hAnsi="Arial" w:cs="Arial"/>
                <w:lang w:val="pt-BR" w:eastAsia="ja-JP"/>
              </w:rPr>
              <w:t>Manass</w:t>
            </w:r>
            <w:r>
              <w:rPr>
                <w:rFonts w:ascii="Arial" w:hAnsi="Arial" w:cs="Arial"/>
                <w:lang w:val="pt-BR" w:eastAsia="ja-JP"/>
              </w:rPr>
              <w:t>é</w:t>
            </w:r>
            <w:r w:rsidRPr="00A5500A">
              <w:rPr>
                <w:rFonts w:ascii="Arial" w:hAnsi="Arial" w:cs="Arial"/>
                <w:lang w:val="pt-BR" w:eastAsia="ja-JP"/>
              </w:rPr>
              <w:t>s</w:t>
            </w:r>
          </w:p>
        </w:tc>
        <w:tc>
          <w:tcPr>
            <w:tcW w:w="90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A5500A" w:rsidTr="00D81BA0">
        <w:trPr>
          <w:trHeight w:val="255"/>
        </w:trPr>
        <w:tc>
          <w:tcPr>
            <w:tcW w:w="1543" w:type="dxa"/>
            <w:noWrap/>
          </w:tcPr>
          <w:p w:rsidR="00A5500A" w:rsidRDefault="00D81BA0" w:rsidP="00D81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dos </w:t>
            </w:r>
            <w:proofErr w:type="spellStart"/>
            <w:r>
              <w:rPr>
                <w:rFonts w:ascii="Arial" w:hAnsi="Arial" w:cs="Arial"/>
              </w:rPr>
              <w:t>casos</w:t>
            </w:r>
            <w:proofErr w:type="spellEnd"/>
            <w:r>
              <w:rPr>
                <w:rFonts w:ascii="Arial" w:hAnsi="Arial" w:cs="Arial"/>
              </w:rPr>
              <w:t xml:space="preserve"> de teste</w:t>
            </w:r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168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722" w:type="dxa"/>
            <w:noWrap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9F009A"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1080" w:type="dxa"/>
            <w:noWrap/>
          </w:tcPr>
          <w:p w:rsidR="00A5500A" w:rsidRDefault="00A5500A" w:rsidP="00D81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Jomasio/Manasses</w:t>
            </w:r>
          </w:p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</w:tcPr>
          <w:p w:rsidR="00A5500A" w:rsidRDefault="00190675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80" w:type="dxa"/>
            <w:noWrap/>
          </w:tcPr>
          <w:p w:rsidR="00A5500A" w:rsidRDefault="00BD26A2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080" w:type="dxa"/>
          </w:tcPr>
          <w:p w:rsidR="00A5500A" w:rsidRDefault="00A5500A" w:rsidP="00D81BA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1F52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651FC6" w:rsidRDefault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de acesso a internet na casa de Manassés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651FC6" w:rsidRDefault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651FC6" w:rsidRDefault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Apesar da dificuldade, até o momento não houve impedimento da resolução de tarefas por causa desta dificuldade.</w:t>
            </w:r>
          </w:p>
        </w:tc>
      </w:tr>
      <w:tr w:rsidR="00651FC6" w:rsidRPr="001F52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FC6" w:rsidRPr="00651FC6" w:rsidRDefault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Notebook de Manassés com baixa configuração de processamento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FC6" w:rsidRPr="00651FC6" w:rsidRDefault="000C0C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FC6" w:rsidRPr="00651FC6" w:rsidRDefault="00651FC6" w:rsidP="00651FC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Peças já foram compradas para habilitar o uso do desktop de Manassés, cuja configuração é superior ao de seu notebook.</w:t>
            </w:r>
          </w:p>
        </w:tc>
      </w:tr>
    </w:tbl>
    <w:p w:rsidR="0095311D" w:rsidRPr="00651FC6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5311D" w:rsidRPr="00651FC6" w:rsidRDefault="00C21148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 xml:space="preserve">Avaliação do cliente ao final da iteração deverá ser favorável. </w:t>
      </w:r>
    </w:p>
    <w:p w:rsidR="00651FC6" w:rsidRPr="00651FC6" w:rsidRDefault="00651FC6" w:rsidP="00651FC6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>Cliente de controle de versões configurado.</w:t>
      </w:r>
    </w:p>
    <w:p w:rsidR="00651FC6" w:rsidRPr="00651FC6" w:rsidRDefault="00651FC6" w:rsidP="00651FC6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>Entregar plano de projeto com todas as seções definidas</w:t>
      </w:r>
      <w:r w:rsidR="00247E99">
        <w:rPr>
          <w:b w:val="0"/>
          <w:lang w:val="pt-BR"/>
        </w:rPr>
        <w:t>.</w:t>
      </w:r>
    </w:p>
    <w:p w:rsidR="00651FC6" w:rsidRPr="00651FC6" w:rsidRDefault="00651FC6" w:rsidP="00651FC6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>Criar modelo de caso de uso contemplando todos os requisitos in</w:t>
      </w:r>
      <w:r>
        <w:rPr>
          <w:b w:val="0"/>
          <w:lang w:val="pt-BR"/>
        </w:rPr>
        <w:t>i</w:t>
      </w:r>
      <w:r w:rsidRPr="00651FC6">
        <w:rPr>
          <w:b w:val="0"/>
          <w:lang w:val="pt-BR"/>
        </w:rPr>
        <w:t>ciais do projeto</w:t>
      </w:r>
      <w:r w:rsidR="00247E99">
        <w:rPr>
          <w:b w:val="0"/>
          <w:lang w:val="pt-BR"/>
        </w:rPr>
        <w:t>.</w:t>
      </w:r>
    </w:p>
    <w:p w:rsidR="00651FC6" w:rsidRPr="00651FC6" w:rsidRDefault="00651FC6" w:rsidP="00651FC6">
      <w:pPr>
        <w:pStyle w:val="Ttulo2"/>
        <w:rPr>
          <w:b w:val="0"/>
          <w:lang w:val="pt-BR"/>
        </w:rPr>
      </w:pPr>
      <w:r w:rsidRPr="00651FC6">
        <w:rPr>
          <w:b w:val="0"/>
          <w:lang w:val="pt-BR"/>
        </w:rPr>
        <w:t xml:space="preserve">Apresentar projeto cumprindo todo </w:t>
      </w:r>
      <w:r>
        <w:rPr>
          <w:b w:val="0"/>
          <w:lang w:val="pt-BR"/>
        </w:rPr>
        <w:t>o planejamento.</w:t>
      </w:r>
    </w:p>
    <w:p w:rsidR="00651FC6" w:rsidRPr="00651FC6" w:rsidRDefault="00651FC6" w:rsidP="00651FC6">
      <w:pPr>
        <w:rPr>
          <w:lang w:val="pt-BR"/>
        </w:rPr>
      </w:pPr>
    </w:p>
    <w:p w:rsidR="00651FC6" w:rsidRPr="00651FC6" w:rsidRDefault="00651FC6">
      <w:pPr>
        <w:pStyle w:val="Ttulo1"/>
        <w:rPr>
          <w:lang w:val="pt-BR"/>
        </w:rPr>
      </w:pPr>
    </w:p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47E99" w:rsidRPr="001F526E">
        <w:tc>
          <w:tcPr>
            <w:tcW w:w="1778" w:type="dxa"/>
          </w:tcPr>
          <w:p w:rsidR="00247E99" w:rsidRDefault="00247E9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247E99" w:rsidRPr="005726C4" w:rsidRDefault="00247E99" w:rsidP="00197829">
            <w:pPr>
              <w:spacing w:before="40" w:after="40"/>
              <w:rPr>
                <w:bCs/>
                <w:iCs/>
                <w:lang w:val="pt-BR"/>
              </w:rPr>
            </w:pPr>
            <w:r w:rsidRPr="005726C4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</w:p>
        </w:tc>
      </w:tr>
      <w:tr w:rsidR="00247E99">
        <w:tc>
          <w:tcPr>
            <w:tcW w:w="1778" w:type="dxa"/>
          </w:tcPr>
          <w:p w:rsidR="00247E99" w:rsidRDefault="00247E9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247E99" w:rsidRDefault="00800DCC" w:rsidP="00800DCC">
            <w:pPr>
              <w:spacing w:before="40" w:after="40"/>
              <w:rPr>
                <w:iCs/>
              </w:rPr>
            </w:pPr>
            <w:r>
              <w:rPr>
                <w:iCs/>
              </w:rPr>
              <w:t>09</w:t>
            </w:r>
            <w:r w:rsidR="00247E99">
              <w:rPr>
                <w:iCs/>
              </w:rPr>
              <w:t>/</w:t>
            </w:r>
            <w:r>
              <w:rPr>
                <w:iCs/>
              </w:rPr>
              <w:t>12</w:t>
            </w:r>
            <w:r w:rsidR="00247E99">
              <w:rPr>
                <w:iCs/>
              </w:rPr>
              <w:t>/2015</w:t>
            </w:r>
          </w:p>
        </w:tc>
      </w:tr>
      <w:tr w:rsidR="00247E99">
        <w:tc>
          <w:tcPr>
            <w:tcW w:w="1778" w:type="dxa"/>
          </w:tcPr>
          <w:p w:rsidR="00247E99" w:rsidRDefault="00247E99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247E99" w:rsidRDefault="00247E99" w:rsidP="00247E99">
            <w:pPr>
              <w:spacing w:before="40" w:after="40"/>
              <w:rPr>
                <w:iCs/>
              </w:rPr>
            </w:pPr>
            <w:r>
              <w:rPr>
                <w:iCs/>
              </w:rPr>
              <w:t>Manassés, Jomásio, Jarley.</w:t>
            </w:r>
          </w:p>
        </w:tc>
      </w:tr>
      <w:tr w:rsidR="00247E99" w:rsidRPr="001F526E">
        <w:tc>
          <w:tcPr>
            <w:tcW w:w="1778" w:type="dxa"/>
          </w:tcPr>
          <w:p w:rsidR="00247E99" w:rsidRDefault="00247E9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247E99" w:rsidRPr="00247E99" w:rsidRDefault="005E3AB8" w:rsidP="005E3AB8">
            <w:pPr>
              <w:spacing w:before="40" w:after="40"/>
              <w:rPr>
                <w:iCs/>
                <w:color w:val="000000" w:themeColor="text1"/>
                <w:lang w:val="pt-BR"/>
              </w:rPr>
            </w:pPr>
            <w:r>
              <w:rPr>
                <w:rFonts w:ascii="Times" w:hAnsi="Times"/>
                <w:iCs/>
                <w:color w:val="000000" w:themeColor="text1"/>
                <w:lang w:val="pt-BR"/>
              </w:rPr>
              <w:t>Vermelho</w:t>
            </w:r>
            <w:r w:rsidR="00247E99" w:rsidRPr="00247E99">
              <w:rPr>
                <w:rFonts w:ascii="Times" w:hAnsi="Times"/>
                <w:iCs/>
                <w:color w:val="000000" w:themeColor="text1"/>
                <w:lang w:val="pt-BR"/>
              </w:rPr>
              <w:t xml:space="preserve"> - Projeto </w:t>
            </w:r>
            <w:r>
              <w:rPr>
                <w:rFonts w:ascii="Times" w:hAnsi="Times"/>
                <w:iCs/>
                <w:color w:val="000000" w:themeColor="text1"/>
                <w:lang w:val="pt-BR"/>
              </w:rPr>
              <w:t>exige muita atenção</w:t>
            </w:r>
            <w:r w:rsidR="00247E99" w:rsidRPr="00247E99">
              <w:rPr>
                <w:rFonts w:ascii="Times" w:hAnsi="Times"/>
                <w:iCs/>
                <w:color w:val="000000" w:themeColor="text1"/>
                <w:lang w:val="pt-BR"/>
              </w:rPr>
              <w:t>.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 xml:space="preserve">Avaliação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247E99" w:rsidRPr="00247E99" w:rsidRDefault="00247E99" w:rsidP="00247E99">
      <w:pPr>
        <w:pStyle w:val="InfoBluelistitem"/>
        <w:ind w:left="0" w:firstLine="720"/>
        <w:rPr>
          <w:color w:val="000000"/>
          <w:lang w:val="pt-BR"/>
        </w:rPr>
      </w:pPr>
      <w:r w:rsidRPr="00247E99">
        <w:rPr>
          <w:color w:val="000000"/>
          <w:lang w:val="pt-BR"/>
        </w:rPr>
        <w:t>N/A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247E99" w:rsidRDefault="00247E99" w:rsidP="00247E99">
      <w:pPr>
        <w:pStyle w:val="InfoBluelistitem"/>
        <w:ind w:left="0" w:firstLine="720"/>
        <w:rPr>
          <w:color w:val="000000"/>
          <w:lang w:val="pt-BR"/>
        </w:rPr>
      </w:pPr>
      <w:r w:rsidRPr="00247E99">
        <w:rPr>
          <w:color w:val="000000"/>
          <w:lang w:val="pt-BR"/>
        </w:rPr>
        <w:t>N/A</w:t>
      </w:r>
    </w:p>
    <w:p w:rsidR="00C666FD" w:rsidRPr="00C666FD" w:rsidRDefault="00C666FD" w:rsidP="00C666FD">
      <w:pPr>
        <w:pStyle w:val="InfoBluelistitem"/>
        <w:numPr>
          <w:ilvl w:val="0"/>
          <w:numId w:val="41"/>
        </w:numPr>
        <w:rPr>
          <w:rFonts w:ascii="Arial" w:hAnsi="Arial" w:cs="Arial"/>
          <w:b/>
          <w:color w:val="000000"/>
          <w:lang w:val="pt-BR"/>
        </w:rPr>
      </w:pPr>
      <w:r w:rsidRPr="00C666FD">
        <w:rPr>
          <w:rFonts w:ascii="Arial" w:hAnsi="Arial" w:cs="Arial"/>
          <w:b/>
          <w:color w:val="000000"/>
          <w:lang w:val="pt-BR"/>
        </w:rPr>
        <w:t>Avaliação X Resultados de Testes</w:t>
      </w:r>
    </w:p>
    <w:p w:rsidR="0095311D" w:rsidRPr="00247E99" w:rsidRDefault="00247E99" w:rsidP="00247E99">
      <w:pPr>
        <w:pStyle w:val="InfoBluelistitem"/>
        <w:rPr>
          <w:color w:val="000000"/>
          <w:lang w:val="pt-BR"/>
        </w:rPr>
      </w:pPr>
      <w:r w:rsidRPr="00247E99">
        <w:rPr>
          <w:color w:val="000000"/>
          <w:lang w:val="pt-BR"/>
        </w:rPr>
        <w:t>N/A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247E99" w:rsidRPr="00247E99" w:rsidRDefault="00247E99" w:rsidP="00247E99">
      <w:pPr>
        <w:pStyle w:val="InfoBluelistitem"/>
        <w:ind w:left="0" w:firstLine="720"/>
        <w:rPr>
          <w:color w:val="000000"/>
          <w:lang w:val="pt-BR"/>
        </w:rPr>
      </w:pPr>
      <w:r w:rsidRPr="00247E99">
        <w:rPr>
          <w:color w:val="000000"/>
          <w:lang w:val="pt-BR"/>
        </w:rPr>
        <w:t>N/A</w:t>
      </w:r>
    </w:p>
    <w:p w:rsidR="005E24A3" w:rsidRPr="00D673EC" w:rsidRDefault="005E24A3" w:rsidP="00247E99">
      <w:pPr>
        <w:pStyle w:val="InfoBluelistitem"/>
        <w:rPr>
          <w:lang w:val="pt-BR"/>
        </w:rPr>
      </w:pPr>
    </w:p>
    <w:sectPr w:rsidR="005E24A3" w:rsidRPr="00D673E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111" w:rsidRDefault="00040111">
      <w:r>
        <w:separator/>
      </w:r>
    </w:p>
  </w:endnote>
  <w:endnote w:type="continuationSeparator" w:id="0">
    <w:p w:rsidR="00040111" w:rsidRDefault="00040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F526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F526E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F526E" w:rsidRPr="001F526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111" w:rsidRDefault="00040111">
      <w:r>
        <w:separator/>
      </w:r>
    </w:p>
  </w:footnote>
  <w:footnote w:type="continuationSeparator" w:id="0">
    <w:p w:rsidR="00040111" w:rsidRDefault="00040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95311D" w:rsidP="005E24A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SUBJECT  \* MERGEFORMAT </w:instrText>
          </w:r>
          <w:r>
            <w:fldChar w:fldCharType="separate"/>
          </w:r>
          <w:r w:rsidR="00D673EC">
            <w:rPr>
              <w:lang w:val="pt-BR"/>
            </w:rPr>
            <w:t xml:space="preserve">&lt;Project </w:t>
          </w:r>
          <w:proofErr w:type="spellStart"/>
          <w:r w:rsidR="00D673EC">
            <w:rPr>
              <w:lang w:val="pt-BR"/>
            </w:rPr>
            <w:t>Name</w:t>
          </w:r>
          <w:proofErr w:type="spellEnd"/>
          <w:r w:rsidR="00D673EC">
            <w:rPr>
              <w:lang w:val="pt-B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 xml:space="preserve">  Data:  &lt;dd/mm/aa&gt;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2E6050"/>
    <w:multiLevelType w:val="hybridMultilevel"/>
    <w:tmpl w:val="3ACE55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5A117E"/>
    <w:multiLevelType w:val="hybridMultilevel"/>
    <w:tmpl w:val="BBD45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4991823"/>
    <w:multiLevelType w:val="hybridMultilevel"/>
    <w:tmpl w:val="7690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984372"/>
    <w:multiLevelType w:val="hybridMultilevel"/>
    <w:tmpl w:val="47BE9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3F1FDD"/>
    <w:multiLevelType w:val="hybridMultilevel"/>
    <w:tmpl w:val="1B34F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6"/>
  </w:num>
  <w:num w:numId="12">
    <w:abstractNumId w:val="13"/>
  </w:num>
  <w:num w:numId="13">
    <w:abstractNumId w:val="34"/>
  </w:num>
  <w:num w:numId="14">
    <w:abstractNumId w:val="12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1"/>
  </w:num>
  <w:num w:numId="21">
    <w:abstractNumId w:val="32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15"/>
  </w:num>
  <w:num w:numId="39">
    <w:abstractNumId w:val="9"/>
  </w:num>
  <w:num w:numId="40">
    <w:abstractNumId w:val="4"/>
  </w:num>
  <w:num w:numId="41">
    <w:abstractNumId w:val="28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EC"/>
    <w:rsid w:val="00040111"/>
    <w:rsid w:val="000C0C62"/>
    <w:rsid w:val="00100D5A"/>
    <w:rsid w:val="00190675"/>
    <w:rsid w:val="001F526E"/>
    <w:rsid w:val="0022603B"/>
    <w:rsid w:val="00247E99"/>
    <w:rsid w:val="004901D6"/>
    <w:rsid w:val="00492BDC"/>
    <w:rsid w:val="004D22B7"/>
    <w:rsid w:val="005E24A3"/>
    <w:rsid w:val="005E3AB8"/>
    <w:rsid w:val="00651FC6"/>
    <w:rsid w:val="0073591D"/>
    <w:rsid w:val="007D6974"/>
    <w:rsid w:val="00800DCC"/>
    <w:rsid w:val="009310F6"/>
    <w:rsid w:val="0095311D"/>
    <w:rsid w:val="00993DB8"/>
    <w:rsid w:val="009E308F"/>
    <w:rsid w:val="009F009A"/>
    <w:rsid w:val="00A5500A"/>
    <w:rsid w:val="00B20A98"/>
    <w:rsid w:val="00B46D12"/>
    <w:rsid w:val="00BD26A2"/>
    <w:rsid w:val="00C21148"/>
    <w:rsid w:val="00C619C7"/>
    <w:rsid w:val="00C666FD"/>
    <w:rsid w:val="00CC5B0D"/>
    <w:rsid w:val="00D673EC"/>
    <w:rsid w:val="00D81BA0"/>
    <w:rsid w:val="00E56640"/>
    <w:rsid w:val="00E87DF2"/>
    <w:rsid w:val="00ED0FF2"/>
    <w:rsid w:val="00EF58D0"/>
    <w:rsid w:val="00F81C63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81C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8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sse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BFCF7-EBC4-4214-B795-8EA21F44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106</TotalTime>
  <Pages>3</Pages>
  <Words>410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Manasses</dc:creator>
  <cp:lastModifiedBy>JgonçalvesS</cp:lastModifiedBy>
  <cp:revision>12</cp:revision>
  <cp:lastPrinted>2015-09-20T20:21:00Z</cp:lastPrinted>
  <dcterms:created xsi:type="dcterms:W3CDTF">2015-09-20T18:49:00Z</dcterms:created>
  <dcterms:modified xsi:type="dcterms:W3CDTF">2015-10-29T01:53:00Z</dcterms:modified>
</cp:coreProperties>
</file>